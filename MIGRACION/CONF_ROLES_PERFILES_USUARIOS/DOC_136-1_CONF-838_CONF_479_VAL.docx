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E6B" w:rsidRDefault="00444E6B" w:rsidP="00444E6B">
      <w:pPr>
        <w:jc w:val="center"/>
        <w:rPr>
          <w:rFonts w:ascii="Verdana" w:hAnsi="Verdana" w:cs="Tahoma"/>
          <w:b/>
          <w:sz w:val="20"/>
          <w:szCs w:val="20"/>
          <w:lang w:val="es-MX"/>
        </w:rPr>
      </w:pPr>
    </w:p>
    <w:p w:rsidR="00444E6B" w:rsidRDefault="00444E6B" w:rsidP="00444E6B">
      <w:pPr>
        <w:jc w:val="center"/>
        <w:rPr>
          <w:rFonts w:ascii="Verdana" w:hAnsi="Verdana" w:cs="Tahoma"/>
          <w:b/>
          <w:sz w:val="20"/>
          <w:szCs w:val="20"/>
          <w:lang w:val="es-MX"/>
        </w:rPr>
      </w:pPr>
      <w:r>
        <w:rPr>
          <w:rFonts w:ascii="Verdana" w:hAnsi="Verdana" w:cs="Tahoma"/>
          <w:b/>
          <w:sz w:val="20"/>
          <w:szCs w:val="20"/>
          <w:lang w:val="es-MX"/>
        </w:rPr>
        <w:t>DESCRIPCIÓN</w:t>
      </w:r>
      <w:r w:rsidRPr="00864AD3">
        <w:rPr>
          <w:rFonts w:ascii="Verdana" w:hAnsi="Verdana" w:cs="Tahoma"/>
          <w:b/>
          <w:sz w:val="20"/>
          <w:szCs w:val="20"/>
          <w:lang w:val="es-MX"/>
        </w:rPr>
        <w:t xml:space="preserve"> </w:t>
      </w:r>
      <w:r>
        <w:rPr>
          <w:rFonts w:ascii="Verdana" w:hAnsi="Verdana" w:cs="Tahoma"/>
          <w:b/>
          <w:sz w:val="20"/>
          <w:szCs w:val="20"/>
          <w:lang w:val="es-MX"/>
        </w:rPr>
        <w:t xml:space="preserve">GENERAL </w:t>
      </w:r>
      <w:r w:rsidRPr="00864AD3">
        <w:rPr>
          <w:rFonts w:ascii="Verdana" w:hAnsi="Verdana" w:cs="Tahoma"/>
          <w:b/>
          <w:sz w:val="20"/>
          <w:szCs w:val="20"/>
          <w:lang w:val="es-MX"/>
        </w:rPr>
        <w:t>DE LA</w:t>
      </w:r>
      <w:r>
        <w:rPr>
          <w:rFonts w:ascii="Verdana" w:hAnsi="Verdana" w:cs="Tahoma"/>
          <w:b/>
          <w:sz w:val="20"/>
          <w:szCs w:val="20"/>
          <w:lang w:val="es-MX"/>
        </w:rPr>
        <w:t xml:space="preserve"> PRUEBA</w:t>
      </w:r>
    </w:p>
    <w:p w:rsidR="00444E6B" w:rsidRDefault="00444E6B" w:rsidP="00444E6B">
      <w:pPr>
        <w:pStyle w:val="Ttulo2"/>
        <w:rPr>
          <w:rFonts w:ascii="Verdana" w:hAnsi="Verdana" w:cs="Tahoma"/>
        </w:rPr>
      </w:pPr>
    </w:p>
    <w:tbl>
      <w:tblPr>
        <w:tblpPr w:leftFromText="141" w:rightFromText="141" w:vertAnchor="text" w:tblpY="1"/>
        <w:tblOverlap w:val="never"/>
        <w:tblW w:w="13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10064"/>
      </w:tblGrid>
      <w:tr w:rsidR="00444E6B" w:rsidRPr="003919F8" w:rsidTr="00445794">
        <w:trPr>
          <w:trHeight w:val="320"/>
        </w:trPr>
        <w:tc>
          <w:tcPr>
            <w:tcW w:w="3756" w:type="dxa"/>
            <w:vAlign w:val="center"/>
          </w:tcPr>
          <w:p w:rsidR="00444E6B" w:rsidRPr="00A767F2" w:rsidRDefault="00444E6B" w:rsidP="00445794">
            <w:pPr>
              <w:jc w:val="both"/>
              <w:rPr>
                <w:rFonts w:ascii="Verdana" w:hAnsi="Verdana" w:cs="Tahoma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/>
                <w:sz w:val="20"/>
                <w:szCs w:val="20"/>
                <w:lang w:val="es-MX"/>
              </w:rPr>
              <w:t>Sistema de Información</w:t>
            </w:r>
          </w:p>
        </w:tc>
        <w:tc>
          <w:tcPr>
            <w:tcW w:w="10064" w:type="dxa"/>
            <w:vAlign w:val="center"/>
          </w:tcPr>
          <w:p w:rsidR="00444E6B" w:rsidRPr="00B80376" w:rsidRDefault="00444E6B" w:rsidP="00445794">
            <w:pPr>
              <w:jc w:val="both"/>
              <w:rPr>
                <w:rFonts w:ascii="Verdana" w:hAnsi="Verdana" w:cs="Tahoma"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sz w:val="20"/>
                <w:szCs w:val="20"/>
                <w:lang w:val="es-MX"/>
              </w:rPr>
              <w:t xml:space="preserve">Axis </w:t>
            </w:r>
          </w:p>
        </w:tc>
      </w:tr>
      <w:tr w:rsidR="00444E6B" w:rsidRPr="003919F8" w:rsidTr="00445794">
        <w:trPr>
          <w:trHeight w:val="320"/>
        </w:trPr>
        <w:tc>
          <w:tcPr>
            <w:tcW w:w="3756" w:type="dxa"/>
            <w:vAlign w:val="center"/>
          </w:tcPr>
          <w:p w:rsidR="00444E6B" w:rsidRPr="00A767F2" w:rsidRDefault="00444E6B" w:rsidP="00445794">
            <w:pPr>
              <w:jc w:val="both"/>
              <w:rPr>
                <w:rFonts w:ascii="Verdana" w:hAnsi="Verdana" w:cs="Tahoma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/>
                <w:sz w:val="20"/>
                <w:szCs w:val="20"/>
                <w:lang w:val="es-MX"/>
              </w:rPr>
              <w:t>Proyecto</w:t>
            </w:r>
          </w:p>
        </w:tc>
        <w:tc>
          <w:tcPr>
            <w:tcW w:w="10064" w:type="dxa"/>
            <w:vAlign w:val="center"/>
          </w:tcPr>
          <w:p w:rsidR="00444E6B" w:rsidRPr="00B80376" w:rsidRDefault="00444E6B" w:rsidP="00445794">
            <w:pPr>
              <w:jc w:val="both"/>
              <w:rPr>
                <w:rFonts w:ascii="Verdana" w:hAnsi="Verdana" w:cs="Tahoma"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sz w:val="20"/>
                <w:szCs w:val="20"/>
                <w:lang w:val="es-MX"/>
              </w:rPr>
              <w:t>CONFIANZA</w:t>
            </w:r>
          </w:p>
        </w:tc>
      </w:tr>
      <w:tr w:rsidR="00444E6B" w:rsidRPr="003919F8" w:rsidTr="00445794">
        <w:trPr>
          <w:trHeight w:val="320"/>
        </w:trPr>
        <w:tc>
          <w:tcPr>
            <w:tcW w:w="3756" w:type="dxa"/>
            <w:vAlign w:val="center"/>
          </w:tcPr>
          <w:p w:rsidR="00444E6B" w:rsidRPr="00B90791" w:rsidRDefault="00444E6B" w:rsidP="00445794">
            <w:pPr>
              <w:jc w:val="both"/>
              <w:rPr>
                <w:rFonts w:ascii="Verdana" w:hAnsi="Verdana" w:cs="Tahoma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/>
                <w:sz w:val="20"/>
                <w:szCs w:val="20"/>
                <w:lang w:val="es-MX"/>
              </w:rPr>
              <w:t>Bug / Nota</w:t>
            </w:r>
          </w:p>
        </w:tc>
        <w:tc>
          <w:tcPr>
            <w:tcW w:w="10064" w:type="dxa"/>
            <w:vAlign w:val="center"/>
          </w:tcPr>
          <w:p w:rsidR="00444E6B" w:rsidRPr="00B90791" w:rsidRDefault="008F2307" w:rsidP="008271FF">
            <w:pPr>
              <w:jc w:val="both"/>
              <w:rPr>
                <w:rFonts w:ascii="Verdana" w:hAnsi="Verdana" w:cs="Tahoma"/>
                <w:sz w:val="20"/>
                <w:szCs w:val="20"/>
                <w:lang w:val="es-MX"/>
              </w:rPr>
            </w:pPr>
            <w:r w:rsidRPr="008F2307">
              <w:rPr>
                <w:rFonts w:ascii="Verdana" w:hAnsi="Verdana" w:cs="Tahoma"/>
                <w:sz w:val="20"/>
                <w:szCs w:val="20"/>
                <w:lang w:val="es-MX"/>
              </w:rPr>
              <w:t>CONF-838</w:t>
            </w:r>
          </w:p>
        </w:tc>
      </w:tr>
      <w:tr w:rsidR="00444E6B" w:rsidRPr="003919F8" w:rsidTr="00445794">
        <w:trPr>
          <w:trHeight w:val="320"/>
        </w:trPr>
        <w:tc>
          <w:tcPr>
            <w:tcW w:w="3756" w:type="dxa"/>
            <w:vAlign w:val="center"/>
          </w:tcPr>
          <w:p w:rsidR="00444E6B" w:rsidRDefault="00444E6B" w:rsidP="00445794">
            <w:pPr>
              <w:jc w:val="both"/>
              <w:rPr>
                <w:rFonts w:ascii="Verdana" w:hAnsi="Verdana" w:cs="Tahoma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/>
                <w:sz w:val="20"/>
                <w:szCs w:val="20"/>
                <w:lang w:val="es-MX"/>
              </w:rPr>
              <w:t>Quién realiza la prueba</w:t>
            </w:r>
          </w:p>
        </w:tc>
        <w:tc>
          <w:tcPr>
            <w:tcW w:w="10064" w:type="dxa"/>
            <w:vAlign w:val="center"/>
          </w:tcPr>
          <w:p w:rsidR="00444E6B" w:rsidRDefault="00E1733E" w:rsidP="00445794">
            <w:pPr>
              <w:jc w:val="both"/>
              <w:rPr>
                <w:rFonts w:ascii="Verdana" w:hAnsi="Verdana" w:cs="Tahoma"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sz w:val="20"/>
                <w:szCs w:val="20"/>
                <w:lang w:val="es-MX"/>
              </w:rPr>
              <w:t>Johan Alexis Esteban Gelvez</w:t>
            </w:r>
          </w:p>
        </w:tc>
      </w:tr>
      <w:tr w:rsidR="00444E6B" w:rsidRPr="003919F8" w:rsidTr="00445794">
        <w:trPr>
          <w:trHeight w:val="320"/>
        </w:trPr>
        <w:tc>
          <w:tcPr>
            <w:tcW w:w="3756" w:type="dxa"/>
            <w:vAlign w:val="center"/>
          </w:tcPr>
          <w:p w:rsidR="00444E6B" w:rsidRDefault="00444E6B" w:rsidP="00445794">
            <w:pPr>
              <w:jc w:val="both"/>
              <w:rPr>
                <w:rFonts w:ascii="Verdana" w:hAnsi="Verdana" w:cs="Tahoma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/>
                <w:sz w:val="20"/>
                <w:szCs w:val="20"/>
                <w:lang w:val="es-MX"/>
              </w:rPr>
              <w:t>Quién valida la prueba</w:t>
            </w:r>
          </w:p>
        </w:tc>
        <w:tc>
          <w:tcPr>
            <w:tcW w:w="10064" w:type="dxa"/>
            <w:vAlign w:val="center"/>
          </w:tcPr>
          <w:p w:rsidR="00444E6B" w:rsidRPr="00BF40B4" w:rsidRDefault="00BD1597" w:rsidP="00445794">
            <w:pPr>
              <w:jc w:val="both"/>
              <w:rPr>
                <w:rFonts w:ascii="Verdana" w:hAnsi="Verdana" w:cs="Tahoma"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sz w:val="20"/>
                <w:szCs w:val="20"/>
                <w:lang w:val="es-MX"/>
              </w:rPr>
              <w:t>Johan Alexis Esteban Gelvez</w:t>
            </w:r>
          </w:p>
        </w:tc>
      </w:tr>
    </w:tbl>
    <w:p w:rsidR="00444E6B" w:rsidRDefault="00444E6B" w:rsidP="00444E6B"/>
    <w:p w:rsidR="00444E6B" w:rsidRDefault="00444E6B" w:rsidP="00444E6B">
      <w:r>
        <w:t xml:space="preserve">(Copiar aquí la tabla del apartado 4.PRUEBAS UNITARIAS del documento del diseño técnico o la plantilla Excel de pruebas </w:t>
      </w:r>
    </w:p>
    <w:p w:rsidR="00444E6B" w:rsidRPr="00901177" w:rsidRDefault="00444E6B" w:rsidP="00444E6B">
      <w:pPr>
        <w:rPr>
          <w:rFonts w:asciiTheme="minorHAnsi" w:hAnsiTheme="minorHAnsi"/>
        </w:rPr>
      </w:pPr>
      <w:r w:rsidRPr="002C6910">
        <w:t>DOC-117 - JP - Juego de pruebas 1.0.xlsx</w:t>
      </w:r>
      <w:r>
        <w:t>)</w:t>
      </w:r>
    </w:p>
    <w:tbl>
      <w:tblPr>
        <w:tblpPr w:leftFromText="141" w:rightFromText="141" w:vertAnchor="text" w:horzAnchor="page" w:tblpX="1896" w:tblpY="378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3827"/>
        <w:gridCol w:w="8714"/>
      </w:tblGrid>
      <w:tr w:rsidR="00444E6B" w:rsidRPr="00901177" w:rsidTr="008F6F9B">
        <w:tc>
          <w:tcPr>
            <w:tcW w:w="779" w:type="dxa"/>
            <w:shd w:val="pct15" w:color="000000" w:fill="FFFFFF"/>
          </w:tcPr>
          <w:p w:rsidR="00444E6B" w:rsidRPr="00901177" w:rsidRDefault="00444E6B" w:rsidP="00445794">
            <w:pPr>
              <w:rPr>
                <w:rFonts w:asciiTheme="minorHAnsi" w:hAnsiTheme="minorHAnsi"/>
                <w:sz w:val="20"/>
              </w:rPr>
            </w:pPr>
            <w:r w:rsidRPr="00901177">
              <w:rPr>
                <w:rFonts w:asciiTheme="minorHAnsi" w:hAnsiTheme="minorHAnsi"/>
                <w:sz w:val="20"/>
              </w:rPr>
              <w:t>Id</w:t>
            </w:r>
          </w:p>
        </w:tc>
        <w:tc>
          <w:tcPr>
            <w:tcW w:w="3827" w:type="dxa"/>
            <w:shd w:val="pct15" w:color="000000" w:fill="FFFFFF"/>
          </w:tcPr>
          <w:p w:rsidR="00444E6B" w:rsidRPr="00901177" w:rsidRDefault="00444E6B" w:rsidP="00445794">
            <w:pPr>
              <w:rPr>
                <w:rFonts w:asciiTheme="minorHAnsi" w:hAnsiTheme="minorHAnsi"/>
                <w:sz w:val="20"/>
              </w:rPr>
            </w:pPr>
            <w:r w:rsidRPr="00901177">
              <w:rPr>
                <w:rFonts w:asciiTheme="minorHAnsi" w:hAnsiTheme="minorHAnsi"/>
                <w:sz w:val="20"/>
              </w:rPr>
              <w:t>Descripción del caso de prueba</w:t>
            </w:r>
          </w:p>
        </w:tc>
        <w:tc>
          <w:tcPr>
            <w:tcW w:w="8714" w:type="dxa"/>
            <w:shd w:val="pct15" w:color="000000" w:fill="FFFFFF"/>
          </w:tcPr>
          <w:p w:rsidR="00444E6B" w:rsidRPr="00901177" w:rsidRDefault="00444E6B" w:rsidP="00445794">
            <w:pPr>
              <w:rPr>
                <w:rFonts w:asciiTheme="minorHAnsi" w:hAnsiTheme="minorHAnsi"/>
                <w:sz w:val="20"/>
              </w:rPr>
            </w:pPr>
            <w:r w:rsidRPr="00901177">
              <w:rPr>
                <w:rFonts w:asciiTheme="minorHAnsi" w:hAnsiTheme="minorHAnsi"/>
                <w:sz w:val="20"/>
              </w:rPr>
              <w:t>Resultado esperado</w:t>
            </w:r>
          </w:p>
        </w:tc>
      </w:tr>
      <w:tr w:rsidR="006B578E" w:rsidRPr="00901177" w:rsidTr="008F6F9B">
        <w:tc>
          <w:tcPr>
            <w:tcW w:w="779" w:type="dxa"/>
          </w:tcPr>
          <w:p w:rsidR="006B578E" w:rsidRPr="00901177" w:rsidRDefault="006B578E" w:rsidP="006B578E">
            <w:pPr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1</w:t>
            </w:r>
          </w:p>
        </w:tc>
        <w:tc>
          <w:tcPr>
            <w:tcW w:w="3827" w:type="dxa"/>
          </w:tcPr>
          <w:p w:rsidR="00535FED" w:rsidRPr="00A243B5" w:rsidRDefault="008F2307" w:rsidP="00535FED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Migración de usuarios</w:t>
            </w:r>
          </w:p>
        </w:tc>
        <w:tc>
          <w:tcPr>
            <w:tcW w:w="8714" w:type="dxa"/>
          </w:tcPr>
          <w:p w:rsidR="00FB58F1" w:rsidRPr="00A243B5" w:rsidRDefault="008F2307" w:rsidP="006B578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Migración de usuarios</w:t>
            </w:r>
          </w:p>
        </w:tc>
      </w:tr>
      <w:tr w:rsidR="00121FF8" w:rsidRPr="00901177" w:rsidTr="008F6F9B">
        <w:tc>
          <w:tcPr>
            <w:tcW w:w="779" w:type="dxa"/>
          </w:tcPr>
          <w:p w:rsidR="00121FF8" w:rsidRDefault="00121FF8" w:rsidP="006B578E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3827" w:type="dxa"/>
          </w:tcPr>
          <w:p w:rsidR="000A39C2" w:rsidRPr="00A243B5" w:rsidRDefault="000A39C2" w:rsidP="000A39C2">
            <w:pPr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8714" w:type="dxa"/>
          </w:tcPr>
          <w:p w:rsidR="00121FF8" w:rsidRDefault="00121FF8" w:rsidP="006B578E">
            <w:pPr>
              <w:rPr>
                <w:rFonts w:asciiTheme="minorHAnsi" w:hAnsiTheme="minorHAnsi" w:cs="Arial"/>
                <w:sz w:val="20"/>
              </w:rPr>
            </w:pPr>
          </w:p>
        </w:tc>
      </w:tr>
    </w:tbl>
    <w:p w:rsidR="00444E6B" w:rsidRPr="00901177" w:rsidRDefault="00444E6B" w:rsidP="00444E6B">
      <w:pPr>
        <w:rPr>
          <w:rFonts w:asciiTheme="minorHAnsi" w:hAnsiTheme="minorHAnsi"/>
        </w:rPr>
      </w:pPr>
    </w:p>
    <w:p w:rsidR="00444E6B" w:rsidRDefault="00444E6B" w:rsidP="00444E6B">
      <w:pPr>
        <w:rPr>
          <w:rFonts w:asciiTheme="minorHAnsi" w:hAnsiTheme="minorHAnsi"/>
        </w:rPr>
      </w:pPr>
    </w:p>
    <w:p w:rsidR="00444E6B" w:rsidRDefault="00444E6B" w:rsidP="00444E6B">
      <w:pPr>
        <w:jc w:val="center"/>
        <w:rPr>
          <w:rFonts w:ascii="Verdana" w:hAnsi="Verdana" w:cs="Tahoma"/>
          <w:b/>
          <w:sz w:val="20"/>
          <w:szCs w:val="20"/>
          <w:lang w:val="es-MX"/>
        </w:rPr>
      </w:pPr>
    </w:p>
    <w:p w:rsidR="00444E6B" w:rsidRDefault="00444E6B" w:rsidP="00444E6B">
      <w:pPr>
        <w:jc w:val="center"/>
        <w:rPr>
          <w:rFonts w:ascii="Verdana" w:hAnsi="Verdana" w:cs="Tahoma"/>
          <w:b/>
          <w:sz w:val="20"/>
          <w:szCs w:val="20"/>
          <w:lang w:val="es-MX"/>
        </w:rPr>
      </w:pPr>
      <w:r>
        <w:rPr>
          <w:rFonts w:ascii="Verdana" w:hAnsi="Verdana" w:cs="Tahoma"/>
          <w:b/>
          <w:sz w:val="20"/>
          <w:szCs w:val="20"/>
          <w:lang w:val="es-MX"/>
        </w:rPr>
        <w:t>EJECUCION</w:t>
      </w:r>
      <w:r w:rsidRPr="00864AD3">
        <w:rPr>
          <w:rFonts w:ascii="Verdana" w:hAnsi="Verdana" w:cs="Tahoma"/>
          <w:b/>
          <w:sz w:val="20"/>
          <w:szCs w:val="20"/>
          <w:lang w:val="es-MX"/>
        </w:rPr>
        <w:t xml:space="preserve"> DE LAS PRUEBAS</w:t>
      </w:r>
    </w:p>
    <w:p w:rsidR="00444E6B" w:rsidRDefault="00444E6B" w:rsidP="00444E6B"/>
    <w:p w:rsidR="00444E6B" w:rsidRDefault="00444E6B" w:rsidP="00444E6B"/>
    <w:tbl>
      <w:tblPr>
        <w:tblpPr w:leftFromText="141" w:rightFromText="141" w:vertAnchor="text" w:tblpY="1"/>
        <w:tblOverlap w:val="never"/>
        <w:tblW w:w="13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58"/>
        <w:gridCol w:w="6662"/>
      </w:tblGrid>
      <w:tr w:rsidR="00444E6B" w:rsidRPr="003919F8" w:rsidTr="00445794">
        <w:trPr>
          <w:trHeight w:val="267"/>
        </w:trPr>
        <w:tc>
          <w:tcPr>
            <w:tcW w:w="7158" w:type="dxa"/>
            <w:tcBorders>
              <w:bottom w:val="single" w:sz="4" w:space="0" w:color="auto"/>
            </w:tcBorders>
            <w:vAlign w:val="center"/>
          </w:tcPr>
          <w:p w:rsidR="00444E6B" w:rsidRPr="00E40A83" w:rsidRDefault="00444E6B" w:rsidP="008F6F9B">
            <w:pPr>
              <w:jc w:val="both"/>
              <w:rPr>
                <w:rFonts w:ascii="Verdana" w:hAnsi="Verdana" w:cs="Tahoma"/>
                <w:b/>
                <w:sz w:val="20"/>
                <w:szCs w:val="20"/>
                <w:lang w:val="es-MX"/>
              </w:rPr>
            </w:pPr>
            <w:r w:rsidRPr="00E40A8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 xml:space="preserve">Ejecución del </w:t>
            </w:r>
            <w:r>
              <w:rPr>
                <w:rFonts w:ascii="Verdana" w:hAnsi="Verdana" w:cs="Tahoma"/>
                <w:b/>
                <w:sz w:val="20"/>
                <w:szCs w:val="20"/>
                <w:lang w:val="es-MX"/>
              </w:rPr>
              <w:t>caso</w:t>
            </w:r>
            <w:r w:rsidRPr="00E40A8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 xml:space="preserve"> de prueba No. 0001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vAlign w:val="center"/>
          </w:tcPr>
          <w:p w:rsidR="00444E6B" w:rsidRPr="00E40A83" w:rsidRDefault="00444E6B" w:rsidP="00445794">
            <w:pPr>
              <w:jc w:val="both"/>
              <w:rPr>
                <w:rFonts w:ascii="Verdana" w:hAnsi="Verdana" w:cs="Tahoma"/>
                <w:b/>
                <w:sz w:val="20"/>
                <w:szCs w:val="20"/>
                <w:lang w:val="es-MX"/>
              </w:rPr>
            </w:pPr>
            <w:r w:rsidRPr="00E40A8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 xml:space="preserve">Fecha: </w:t>
            </w:r>
            <w:r w:rsidR="007E186E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08</w:t>
            </w:r>
            <w:r>
              <w:rPr>
                <w:rFonts w:ascii="Verdana" w:hAnsi="Verdana" w:cs="Tahoma"/>
                <w:b/>
                <w:sz w:val="20"/>
                <w:szCs w:val="20"/>
                <w:lang w:val="es-MX"/>
              </w:rPr>
              <w:t>/</w:t>
            </w:r>
            <w:r w:rsidR="008F6F9B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0</w:t>
            </w:r>
            <w:r w:rsidR="007E186E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6</w:t>
            </w:r>
            <w:r>
              <w:rPr>
                <w:rFonts w:ascii="Verdana" w:hAnsi="Verdana" w:cs="Tahoma"/>
                <w:b/>
                <w:sz w:val="20"/>
                <w:szCs w:val="20"/>
                <w:lang w:val="es-MX"/>
              </w:rPr>
              <w:t>/201</w:t>
            </w:r>
            <w:r w:rsidR="008F6F9B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7</w:t>
            </w:r>
          </w:p>
          <w:p w:rsidR="00444E6B" w:rsidRPr="00E40A83" w:rsidRDefault="00444E6B" w:rsidP="00445794">
            <w:pPr>
              <w:jc w:val="both"/>
              <w:rPr>
                <w:rFonts w:ascii="Verdana" w:hAnsi="Verdana" w:cs="Tahoma"/>
                <w:b/>
                <w:sz w:val="20"/>
                <w:szCs w:val="20"/>
                <w:lang w:val="es-MX"/>
              </w:rPr>
            </w:pPr>
          </w:p>
        </w:tc>
      </w:tr>
      <w:tr w:rsidR="00444E6B" w:rsidRPr="003919F8" w:rsidTr="00445794">
        <w:trPr>
          <w:trHeight w:val="267"/>
        </w:trPr>
        <w:tc>
          <w:tcPr>
            <w:tcW w:w="7158" w:type="dxa"/>
            <w:vAlign w:val="center"/>
          </w:tcPr>
          <w:p w:rsidR="00444E6B" w:rsidRDefault="00444E6B" w:rsidP="00445794">
            <w:pPr>
              <w:jc w:val="both"/>
              <w:rPr>
                <w:rFonts w:ascii="Verdana" w:hAnsi="Verdana" w:cs="Tahoma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/>
                <w:sz w:val="20"/>
                <w:szCs w:val="20"/>
                <w:lang w:val="es-MX"/>
              </w:rPr>
              <w:t>Nombre del usuario que ejecuta las Pruebas</w:t>
            </w:r>
          </w:p>
          <w:p w:rsidR="00444E6B" w:rsidRPr="00631902" w:rsidRDefault="008F6F9B" w:rsidP="00445794">
            <w:pPr>
              <w:jc w:val="both"/>
              <w:rPr>
                <w:rFonts w:ascii="Verdana" w:hAnsi="Verdana" w:cs="Tahoma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/>
                <w:sz w:val="20"/>
                <w:szCs w:val="20"/>
                <w:lang w:val="es-MX"/>
              </w:rPr>
              <w:t>Johan Alexis Esteban Gelvez</w:t>
            </w:r>
          </w:p>
        </w:tc>
        <w:tc>
          <w:tcPr>
            <w:tcW w:w="6662" w:type="dxa"/>
            <w:vAlign w:val="center"/>
          </w:tcPr>
          <w:p w:rsidR="00444E6B" w:rsidRDefault="00444E6B" w:rsidP="00445794">
            <w:pPr>
              <w:jc w:val="both"/>
              <w:rPr>
                <w:rFonts w:ascii="Verdana" w:hAnsi="Verdana" w:cs="Tahoma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/>
                <w:sz w:val="20"/>
                <w:szCs w:val="20"/>
                <w:lang w:val="es-MX"/>
              </w:rPr>
              <w:t>Base de Datos: VALIDACION (</w:t>
            </w:r>
            <w:r w:rsidR="008271FF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CONF_V</w:t>
            </w:r>
            <w:r>
              <w:rPr>
                <w:rFonts w:ascii="Verdana" w:hAnsi="Verdana" w:cs="Tahoma"/>
                <w:b/>
                <w:sz w:val="20"/>
                <w:szCs w:val="20"/>
                <w:lang w:val="es-MX"/>
              </w:rPr>
              <w:t>)</w:t>
            </w:r>
          </w:p>
          <w:p w:rsidR="00444E6B" w:rsidRDefault="00444E6B" w:rsidP="00445794">
            <w:pPr>
              <w:jc w:val="both"/>
              <w:rPr>
                <w:rFonts w:ascii="Verdana" w:hAnsi="Verdana" w:cs="Tahoma"/>
                <w:b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/>
                <w:sz w:val="20"/>
                <w:szCs w:val="20"/>
                <w:lang w:val="es-MX"/>
              </w:rPr>
              <w:t xml:space="preserve">Aplicación: Axis </w:t>
            </w:r>
          </w:p>
        </w:tc>
      </w:tr>
      <w:tr w:rsidR="00924E93" w:rsidRPr="003919F8" w:rsidTr="008647B8">
        <w:trPr>
          <w:trHeight w:val="267"/>
        </w:trPr>
        <w:tc>
          <w:tcPr>
            <w:tcW w:w="13820" w:type="dxa"/>
            <w:gridSpan w:val="2"/>
            <w:vAlign w:val="center"/>
          </w:tcPr>
          <w:p w:rsidR="00924E93" w:rsidRDefault="00924E93" w:rsidP="00924E93">
            <w:pPr>
              <w:jc w:val="both"/>
              <w:rPr>
                <w:rFonts w:ascii="Verdana" w:hAnsi="Verdana" w:cs="Tahoma"/>
                <w:b/>
                <w:sz w:val="20"/>
                <w:szCs w:val="20"/>
                <w:lang w:val="es-MX"/>
              </w:rPr>
            </w:pPr>
          </w:p>
          <w:p w:rsidR="00924E93" w:rsidRPr="003E7C60" w:rsidRDefault="00924E93" w:rsidP="00924E93">
            <w:pPr>
              <w:jc w:val="both"/>
              <w:rPr>
                <w:rFonts w:ascii="Verdana" w:hAnsi="Verdana" w:cs="Tahoma"/>
                <w:i/>
                <w:sz w:val="16"/>
                <w:szCs w:val="16"/>
                <w:lang w:val="es-MX"/>
              </w:rPr>
            </w:pPr>
            <w:r>
              <w:rPr>
                <w:rFonts w:ascii="Verdana" w:hAnsi="Verdana" w:cs="Tahoma"/>
                <w:b/>
                <w:sz w:val="20"/>
                <w:szCs w:val="20"/>
                <w:lang w:val="es-MX"/>
              </w:rPr>
              <w:t xml:space="preserve">Resultado </w:t>
            </w:r>
            <w:r w:rsidRPr="00D3363F">
              <w:rPr>
                <w:rFonts w:ascii="Verdana" w:hAnsi="Verdana" w:cs="Tahoma"/>
                <w:i/>
                <w:sz w:val="16"/>
                <w:szCs w:val="16"/>
                <w:lang w:val="es-MX"/>
              </w:rPr>
              <w:t>(Describir el resultado de la prueba e incluir capturas de pantalla</w:t>
            </w:r>
            <w:r>
              <w:rPr>
                <w:rFonts w:ascii="Verdana" w:hAnsi="Verdana" w:cs="Tahoma"/>
                <w:i/>
                <w:sz w:val="16"/>
                <w:szCs w:val="16"/>
                <w:lang w:val="es-MX"/>
              </w:rPr>
              <w:t xml:space="preserve">, u otras evidencias que certifiquen que se ha realizado la prueba:  incrustar el fichero del listado obtenido o incluir el resultado de una consulta de base de datos  </w:t>
            </w:r>
            <w:r w:rsidRPr="00D3363F">
              <w:rPr>
                <w:rFonts w:ascii="Verdana" w:hAnsi="Verdana" w:cs="Tahoma"/>
                <w:i/>
                <w:sz w:val="16"/>
                <w:szCs w:val="16"/>
                <w:lang w:val="es-MX"/>
              </w:rPr>
              <w:t>)</w:t>
            </w:r>
          </w:p>
          <w:p w:rsidR="00924E93" w:rsidRDefault="00924E93" w:rsidP="00924E93">
            <w:pPr>
              <w:jc w:val="both"/>
              <w:rPr>
                <w:rFonts w:ascii="Verdana" w:hAnsi="Verdana" w:cs="Tahoma"/>
                <w:sz w:val="20"/>
                <w:szCs w:val="20"/>
                <w:lang w:val="es-MX"/>
              </w:rPr>
            </w:pPr>
          </w:p>
          <w:p w:rsidR="00924E93" w:rsidRPr="008271FF" w:rsidRDefault="00924E93" w:rsidP="00924E93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Verdana" w:hAnsi="Verdana" w:cs="Tahoma"/>
                <w:b/>
                <w:noProof/>
                <w:sz w:val="20"/>
                <w:szCs w:val="20"/>
                <w:lang w:val="es-ES"/>
              </w:rPr>
            </w:pPr>
            <w:r>
              <w:rPr>
                <w:rFonts w:ascii="Verdana" w:hAnsi="Verdana" w:cs="Tahoma"/>
                <w:b/>
                <w:noProof/>
                <w:sz w:val="20"/>
                <w:szCs w:val="20"/>
                <w:lang w:val="es-ES"/>
              </w:rPr>
              <w:lastRenderedPageBreak/>
              <w:t xml:space="preserve">Inicio de sesión: </w:t>
            </w:r>
            <w:r w:rsidR="008271FF">
              <w:rPr>
                <w:rFonts w:ascii="Verdana" w:hAnsi="Verdana" w:cs="Tahoma"/>
                <w:noProof/>
                <w:sz w:val="20"/>
                <w:szCs w:val="20"/>
                <w:lang w:val="es-ES"/>
              </w:rPr>
              <w:t>Ingresar a la pantalla de lanzador de reportes y generar el listado requerido.</w:t>
            </w:r>
          </w:p>
          <w:p w:rsidR="008271FF" w:rsidRDefault="008271FF" w:rsidP="008271FF">
            <w:pPr>
              <w:jc w:val="both"/>
              <w:rPr>
                <w:rFonts w:ascii="Verdana" w:hAnsi="Verdana" w:cs="Tahoma"/>
                <w:b/>
                <w:noProof/>
                <w:sz w:val="20"/>
                <w:szCs w:val="20"/>
                <w:lang w:val="es-ES"/>
              </w:rPr>
            </w:pPr>
          </w:p>
          <w:p w:rsidR="008F2307" w:rsidRDefault="008F2307" w:rsidP="008271FF">
            <w:pPr>
              <w:jc w:val="both"/>
              <w:rPr>
                <w:rFonts w:ascii="Verdana" w:hAnsi="Verdana" w:cs="Tahoma"/>
                <w:b/>
                <w:noProof/>
                <w:sz w:val="20"/>
                <w:szCs w:val="20"/>
                <w:lang w:val="es-ES"/>
              </w:rPr>
            </w:pPr>
          </w:p>
          <w:p w:rsidR="008F2307" w:rsidRDefault="008F2307" w:rsidP="008271FF">
            <w:pPr>
              <w:jc w:val="both"/>
              <w:rPr>
                <w:rFonts w:ascii="Verdana" w:hAnsi="Verdana" w:cs="Tahoma"/>
                <w:b/>
                <w:noProof/>
                <w:sz w:val="20"/>
                <w:szCs w:val="20"/>
                <w:lang w:val="es-ES"/>
              </w:rPr>
            </w:pPr>
            <w:r>
              <w:object w:dxaOrig="4320" w:dyaOrig="34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1pt;height:297pt" o:ole="">
                  <v:imagedata r:id="rId8" o:title=""/>
                </v:shape>
                <o:OLEObject Type="Embed" ProgID="PBrush" ShapeID="_x0000_i1025" DrawAspect="Content" ObjectID="_1558437086" r:id="rId9"/>
              </w:object>
            </w:r>
          </w:p>
          <w:p w:rsidR="00924E93" w:rsidRDefault="00924E93" w:rsidP="008F2307">
            <w:pPr>
              <w:jc w:val="both"/>
              <w:rPr>
                <w:rFonts w:ascii="Verdana" w:hAnsi="Verdana" w:cs="Tahoma"/>
                <w:b/>
                <w:sz w:val="20"/>
                <w:szCs w:val="20"/>
                <w:lang w:val="es-MX"/>
              </w:rPr>
            </w:pPr>
          </w:p>
        </w:tc>
      </w:tr>
      <w:tr w:rsidR="00924E93" w:rsidRPr="003919F8" w:rsidTr="0091539B">
        <w:trPr>
          <w:trHeight w:val="267"/>
        </w:trPr>
        <w:tc>
          <w:tcPr>
            <w:tcW w:w="13820" w:type="dxa"/>
            <w:gridSpan w:val="2"/>
          </w:tcPr>
          <w:p w:rsidR="00924E93" w:rsidRDefault="00924E93" w:rsidP="00924E93">
            <w:r w:rsidRPr="00A027F1">
              <w:rPr>
                <w:rFonts w:ascii="Verdana" w:hAnsi="Verdana" w:cs="Tahoma"/>
                <w:b/>
                <w:sz w:val="20"/>
                <w:szCs w:val="20"/>
                <w:lang w:val="es-MX"/>
              </w:rPr>
              <w:lastRenderedPageBreak/>
              <w:t>Resultado de las pruebas:      Correcto (X)       Fallo ()</w:t>
            </w:r>
          </w:p>
        </w:tc>
      </w:tr>
    </w:tbl>
    <w:p w:rsidR="00444E6B" w:rsidRDefault="00444E6B" w:rsidP="00444E6B">
      <w:r>
        <w:br w:type="page"/>
      </w:r>
      <w:bookmarkStart w:id="0" w:name="_GoBack"/>
      <w:bookmarkEnd w:id="0"/>
    </w:p>
    <w:sectPr w:rsidR="00444E6B" w:rsidSect="00E22C5F">
      <w:headerReference w:type="default" r:id="rId10"/>
      <w:pgSz w:w="15842" w:h="12242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45F" w:rsidRDefault="0089345F" w:rsidP="000F5DA4">
      <w:r>
        <w:separator/>
      </w:r>
    </w:p>
  </w:endnote>
  <w:endnote w:type="continuationSeparator" w:id="0">
    <w:p w:rsidR="0089345F" w:rsidRDefault="0089345F" w:rsidP="000F5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45F" w:rsidRDefault="0089345F" w:rsidP="000F5DA4">
      <w:r>
        <w:separator/>
      </w:r>
    </w:p>
  </w:footnote>
  <w:footnote w:type="continuationSeparator" w:id="0">
    <w:p w:rsidR="0089345F" w:rsidRDefault="0089345F" w:rsidP="000F5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352" w:type="dxa"/>
      <w:tblInd w:w="46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1"/>
      <w:gridCol w:w="7513"/>
      <w:gridCol w:w="3118"/>
    </w:tblGrid>
    <w:tr w:rsidR="00DE09A4" w:rsidRPr="002A2516" w:rsidTr="002A2516">
      <w:trPr>
        <w:trHeight w:val="510"/>
      </w:trPr>
      <w:tc>
        <w:tcPr>
          <w:tcW w:w="2721" w:type="dxa"/>
        </w:tcPr>
        <w:p w:rsidR="00DE09A4" w:rsidRPr="002A2516" w:rsidRDefault="00DE09A4" w:rsidP="00C776F4">
          <w:pPr>
            <w:pStyle w:val="Encabezado"/>
            <w:jc w:val="center"/>
            <w:rPr>
              <w:rFonts w:ascii="Arial" w:hAnsi="Arial" w:cs="Arial"/>
              <w:sz w:val="20"/>
            </w:rPr>
          </w:pPr>
        </w:p>
        <w:p w:rsidR="00DE09A4" w:rsidRDefault="00DE09A4" w:rsidP="00E77A3A">
          <w:pPr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DOC-136</w:t>
          </w:r>
        </w:p>
        <w:p w:rsidR="00DE09A4" w:rsidRPr="002A2516" w:rsidRDefault="00DE09A4" w:rsidP="00E77A3A">
          <w:pPr>
            <w:jc w:val="center"/>
            <w:rPr>
              <w:rFonts w:ascii="Arial" w:hAnsi="Arial" w:cs="Arial"/>
              <w:noProof/>
              <w:sz w:val="20"/>
            </w:rPr>
          </w:pPr>
          <w:r>
            <w:rPr>
              <w:rFonts w:ascii="Arial" w:hAnsi="Arial" w:cs="Arial"/>
              <w:sz w:val="20"/>
            </w:rPr>
            <w:t>Versión 0.1</w:t>
          </w:r>
        </w:p>
      </w:tc>
      <w:tc>
        <w:tcPr>
          <w:tcW w:w="10631" w:type="dxa"/>
          <w:gridSpan w:val="2"/>
        </w:tcPr>
        <w:p w:rsidR="00DE09A4" w:rsidRPr="00B90791" w:rsidRDefault="00DE09A4" w:rsidP="002C6910">
          <w:pPr>
            <w:pStyle w:val="Encabezado"/>
            <w:spacing w:before="120" w:after="60"/>
            <w:jc w:val="center"/>
            <w:rPr>
              <w:rFonts w:ascii="Arial" w:hAnsi="Arial" w:cs="Arial"/>
              <w:b/>
              <w:sz w:val="20"/>
              <w:lang w:val="es-MX"/>
            </w:rPr>
          </w:pPr>
          <w:r>
            <w:rPr>
              <w:rFonts w:ascii="Arial" w:hAnsi="Arial" w:cs="Arial"/>
              <w:b/>
              <w:sz w:val="20"/>
            </w:rPr>
            <w:t>Juego 1 prueba o MCME</w:t>
          </w:r>
        </w:p>
      </w:tc>
    </w:tr>
    <w:tr w:rsidR="00DE09A4" w:rsidRPr="002A2516" w:rsidTr="002A2516">
      <w:trPr>
        <w:cantSplit/>
        <w:trHeight w:val="511"/>
      </w:trPr>
      <w:tc>
        <w:tcPr>
          <w:tcW w:w="2721" w:type="dxa"/>
          <w:vMerge w:val="restart"/>
        </w:tcPr>
        <w:p w:rsidR="00DE09A4" w:rsidRPr="002A2516" w:rsidRDefault="00DE09A4" w:rsidP="00B90791">
          <w:pPr>
            <w:spacing w:before="240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noProof/>
              <w:sz w:val="20"/>
              <w:lang w:val="es-ES"/>
            </w:rPr>
            <w:drawing>
              <wp:inline distT="0" distB="0" distL="0" distR="0">
                <wp:extent cx="1638935" cy="404495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_insurance1-300x74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935" cy="404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  <w:vMerge w:val="restart"/>
        </w:tcPr>
        <w:p w:rsidR="00DE09A4" w:rsidRPr="002C6910" w:rsidRDefault="00DE09A4" w:rsidP="002A2516">
          <w:pPr>
            <w:pStyle w:val="Ttulo3"/>
            <w:jc w:val="center"/>
            <w:rPr>
              <w:rFonts w:ascii="Arial" w:hAnsi="Arial" w:cs="Arial"/>
              <w:color w:val="000000" w:themeColor="text1"/>
              <w:sz w:val="20"/>
            </w:rPr>
          </w:pPr>
          <w:r w:rsidRPr="002C6910">
            <w:rPr>
              <w:rFonts w:ascii="Arial" w:hAnsi="Arial" w:cs="Arial"/>
              <w:color w:val="000000" w:themeColor="text1"/>
              <w:sz w:val="20"/>
            </w:rPr>
            <w:t>Evidencias de la ejecución de las pruebas</w:t>
          </w:r>
        </w:p>
      </w:tc>
      <w:tc>
        <w:tcPr>
          <w:tcW w:w="3118" w:type="dxa"/>
        </w:tcPr>
        <w:p w:rsidR="00DE09A4" w:rsidRPr="002A2516" w:rsidRDefault="00DE09A4" w:rsidP="00DE09A4">
          <w:pPr>
            <w:tabs>
              <w:tab w:val="right" w:pos="2198"/>
            </w:tabs>
            <w:spacing w:before="60"/>
            <w:ind w:left="57"/>
            <w:rPr>
              <w:rFonts w:ascii="Arial" w:hAnsi="Arial" w:cs="Arial"/>
              <w:sz w:val="20"/>
            </w:rPr>
          </w:pPr>
          <w:r w:rsidRPr="002A2516">
            <w:rPr>
              <w:rFonts w:ascii="Arial" w:hAnsi="Arial" w:cs="Arial"/>
              <w:sz w:val="20"/>
            </w:rPr>
            <w:t>Página:</w:t>
          </w:r>
          <w:r w:rsidRPr="002A2516">
            <w:rPr>
              <w:rFonts w:ascii="Arial" w:hAnsi="Arial" w:cs="Arial"/>
              <w:sz w:val="20"/>
            </w:rPr>
            <w:fldChar w:fldCharType="begin"/>
          </w:r>
          <w:r w:rsidRPr="002A2516">
            <w:rPr>
              <w:rFonts w:ascii="Arial" w:hAnsi="Arial" w:cs="Arial"/>
              <w:sz w:val="20"/>
            </w:rPr>
            <w:instrText>PAGE   \* MERGEFORMAT</w:instrText>
          </w:r>
          <w:r w:rsidRPr="002A2516">
            <w:rPr>
              <w:rFonts w:ascii="Arial" w:hAnsi="Arial" w:cs="Arial"/>
              <w:sz w:val="20"/>
            </w:rPr>
            <w:fldChar w:fldCharType="separate"/>
          </w:r>
          <w:r w:rsidR="008F2307" w:rsidRPr="008F2307">
            <w:rPr>
              <w:rFonts w:ascii="Arial" w:hAnsi="Arial" w:cs="Arial"/>
              <w:noProof/>
              <w:sz w:val="20"/>
              <w:lang w:val="es-ES"/>
            </w:rPr>
            <w:t>2</w:t>
          </w:r>
          <w:r w:rsidRPr="002A2516">
            <w:rPr>
              <w:rFonts w:ascii="Arial" w:hAnsi="Arial" w:cs="Arial"/>
              <w:sz w:val="20"/>
            </w:rPr>
            <w:fldChar w:fldCharType="end"/>
          </w:r>
          <w:r w:rsidRPr="002A2516">
            <w:rPr>
              <w:rFonts w:ascii="Arial" w:hAnsi="Arial" w:cs="Arial"/>
              <w:sz w:val="20"/>
            </w:rPr>
            <w:t xml:space="preserve"> de 6</w:t>
          </w:r>
        </w:p>
        <w:p w:rsidR="00DE09A4" w:rsidRPr="002A2516" w:rsidRDefault="00DE09A4" w:rsidP="001438E3">
          <w:pPr>
            <w:tabs>
              <w:tab w:val="right" w:pos="2198"/>
            </w:tabs>
            <w:spacing w:before="60"/>
            <w:rPr>
              <w:rFonts w:ascii="Arial" w:hAnsi="Arial" w:cs="Arial"/>
              <w:sz w:val="20"/>
            </w:rPr>
          </w:pPr>
          <w:r w:rsidRPr="002A2516">
            <w:rPr>
              <w:rFonts w:ascii="Arial" w:hAnsi="Arial" w:cs="Arial"/>
              <w:sz w:val="20"/>
            </w:rPr>
            <w:t xml:space="preserve"> </w:t>
          </w:r>
          <w:r>
            <w:rPr>
              <w:rFonts w:ascii="Arial" w:hAnsi="Arial" w:cs="Arial"/>
              <w:sz w:val="20"/>
            </w:rPr>
            <w:t xml:space="preserve">Última </w:t>
          </w:r>
          <w:r w:rsidRPr="002A2516">
            <w:rPr>
              <w:rFonts w:ascii="Arial" w:hAnsi="Arial" w:cs="Arial"/>
              <w:sz w:val="20"/>
            </w:rPr>
            <w:t xml:space="preserve">actualización: </w:t>
          </w:r>
          <w:r>
            <w:rPr>
              <w:rFonts w:ascii="Arial" w:hAnsi="Arial" w:cs="Arial"/>
              <w:sz w:val="20"/>
            </w:rPr>
            <w:t>26/01/2016</w:t>
          </w:r>
        </w:p>
      </w:tc>
    </w:tr>
    <w:tr w:rsidR="00DE09A4" w:rsidRPr="002A2516" w:rsidTr="002A2516">
      <w:trPr>
        <w:cantSplit/>
        <w:trHeight w:val="502"/>
      </w:trPr>
      <w:tc>
        <w:tcPr>
          <w:tcW w:w="2721" w:type="dxa"/>
          <w:vMerge/>
        </w:tcPr>
        <w:p w:rsidR="00DE09A4" w:rsidRPr="002A2516" w:rsidRDefault="00DE09A4" w:rsidP="00DE09A4">
          <w:pPr>
            <w:pStyle w:val="Encabezado"/>
            <w:spacing w:before="60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7513" w:type="dxa"/>
          <w:vMerge/>
        </w:tcPr>
        <w:p w:rsidR="00DE09A4" w:rsidRPr="002A2516" w:rsidRDefault="00DE09A4" w:rsidP="00DE09A4">
          <w:pPr>
            <w:spacing w:before="60"/>
            <w:jc w:val="center"/>
            <w:rPr>
              <w:rFonts w:ascii="Arial" w:hAnsi="Arial" w:cs="Arial"/>
              <w:b/>
              <w:sz w:val="20"/>
            </w:rPr>
          </w:pPr>
        </w:p>
      </w:tc>
      <w:tc>
        <w:tcPr>
          <w:tcW w:w="3118" w:type="dxa"/>
        </w:tcPr>
        <w:p w:rsidR="00DE09A4" w:rsidRPr="002A2516" w:rsidRDefault="00DE09A4" w:rsidP="00DE09A4">
          <w:pPr>
            <w:tabs>
              <w:tab w:val="right" w:pos="2198"/>
            </w:tabs>
            <w:spacing w:before="60"/>
            <w:ind w:left="57"/>
            <w:jc w:val="center"/>
            <w:rPr>
              <w:rFonts w:ascii="Arial" w:hAnsi="Arial" w:cs="Arial"/>
              <w:sz w:val="20"/>
            </w:rPr>
          </w:pPr>
        </w:p>
      </w:tc>
    </w:tr>
  </w:tbl>
  <w:p w:rsidR="00DE09A4" w:rsidRDefault="00DE09A4" w:rsidP="00835C0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16922"/>
    <w:multiLevelType w:val="hybridMultilevel"/>
    <w:tmpl w:val="1E5E7812"/>
    <w:lvl w:ilvl="0" w:tplc="C2A4C34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B29D7"/>
    <w:multiLevelType w:val="hybridMultilevel"/>
    <w:tmpl w:val="6E74B1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A15F3"/>
    <w:multiLevelType w:val="hybridMultilevel"/>
    <w:tmpl w:val="2C2028A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8E3036"/>
    <w:multiLevelType w:val="hybridMultilevel"/>
    <w:tmpl w:val="40C4EA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10CD6"/>
    <w:multiLevelType w:val="hybridMultilevel"/>
    <w:tmpl w:val="CA7C8DA0"/>
    <w:lvl w:ilvl="0" w:tplc="60588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FC4181"/>
    <w:multiLevelType w:val="hybridMultilevel"/>
    <w:tmpl w:val="12327F72"/>
    <w:lvl w:ilvl="0" w:tplc="D02CAF8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EA45EC8"/>
    <w:multiLevelType w:val="hybridMultilevel"/>
    <w:tmpl w:val="0E0A17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C7135B"/>
    <w:multiLevelType w:val="hybridMultilevel"/>
    <w:tmpl w:val="678008B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FD17F6"/>
    <w:multiLevelType w:val="hybridMultilevel"/>
    <w:tmpl w:val="40C4EA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1402E"/>
    <w:multiLevelType w:val="hybridMultilevel"/>
    <w:tmpl w:val="40C4EA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843A10"/>
    <w:multiLevelType w:val="hybridMultilevel"/>
    <w:tmpl w:val="40C4EA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516FA7"/>
    <w:multiLevelType w:val="hybridMultilevel"/>
    <w:tmpl w:val="8F5067F2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F7A2536"/>
    <w:multiLevelType w:val="hybridMultilevel"/>
    <w:tmpl w:val="40C4EA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E477C9"/>
    <w:multiLevelType w:val="hybridMultilevel"/>
    <w:tmpl w:val="3D5C70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A8674A"/>
    <w:multiLevelType w:val="hybridMultilevel"/>
    <w:tmpl w:val="947CF6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313788"/>
    <w:multiLevelType w:val="hybridMultilevel"/>
    <w:tmpl w:val="40C4EA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967483"/>
    <w:multiLevelType w:val="hybridMultilevel"/>
    <w:tmpl w:val="40C4EA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D97730"/>
    <w:multiLevelType w:val="hybridMultilevel"/>
    <w:tmpl w:val="2442801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A4906D4"/>
    <w:multiLevelType w:val="hybridMultilevel"/>
    <w:tmpl w:val="231AF740"/>
    <w:lvl w:ilvl="0" w:tplc="090EB04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ACF2CD7"/>
    <w:multiLevelType w:val="hybridMultilevel"/>
    <w:tmpl w:val="40C4EA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2D0D8D"/>
    <w:multiLevelType w:val="hybridMultilevel"/>
    <w:tmpl w:val="40C4EA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0739F8"/>
    <w:multiLevelType w:val="hybridMultilevel"/>
    <w:tmpl w:val="40C4EA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F9134D"/>
    <w:multiLevelType w:val="hybridMultilevel"/>
    <w:tmpl w:val="AC7244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BC53F1"/>
    <w:multiLevelType w:val="hybridMultilevel"/>
    <w:tmpl w:val="1E00313A"/>
    <w:lvl w:ilvl="0" w:tplc="28EC4FD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225270"/>
    <w:multiLevelType w:val="hybridMultilevel"/>
    <w:tmpl w:val="40C4EA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1C63D4"/>
    <w:multiLevelType w:val="hybridMultilevel"/>
    <w:tmpl w:val="40C4EA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6072A5"/>
    <w:multiLevelType w:val="hybridMultilevel"/>
    <w:tmpl w:val="DC6EE6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A36E5B"/>
    <w:multiLevelType w:val="hybridMultilevel"/>
    <w:tmpl w:val="40C4EA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6308B9"/>
    <w:multiLevelType w:val="hybridMultilevel"/>
    <w:tmpl w:val="40C4EA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710DCF"/>
    <w:multiLevelType w:val="hybridMultilevel"/>
    <w:tmpl w:val="D26873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F4E481D"/>
    <w:multiLevelType w:val="hybridMultilevel"/>
    <w:tmpl w:val="231AF740"/>
    <w:lvl w:ilvl="0" w:tplc="090EB04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10D58F2"/>
    <w:multiLevelType w:val="hybridMultilevel"/>
    <w:tmpl w:val="0A269A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1E3944"/>
    <w:multiLevelType w:val="hybridMultilevel"/>
    <w:tmpl w:val="28746384"/>
    <w:lvl w:ilvl="0" w:tplc="B57AB7B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2A74E3"/>
    <w:multiLevelType w:val="hybridMultilevel"/>
    <w:tmpl w:val="07302C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D859AA"/>
    <w:multiLevelType w:val="hybridMultilevel"/>
    <w:tmpl w:val="CD3626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071528"/>
    <w:multiLevelType w:val="hybridMultilevel"/>
    <w:tmpl w:val="40C4EA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32"/>
  </w:num>
  <w:num w:numId="5">
    <w:abstractNumId w:val="23"/>
  </w:num>
  <w:num w:numId="6">
    <w:abstractNumId w:val="0"/>
  </w:num>
  <w:num w:numId="7">
    <w:abstractNumId w:val="1"/>
  </w:num>
  <w:num w:numId="8">
    <w:abstractNumId w:val="6"/>
  </w:num>
  <w:num w:numId="9">
    <w:abstractNumId w:val="22"/>
  </w:num>
  <w:num w:numId="10">
    <w:abstractNumId w:val="31"/>
  </w:num>
  <w:num w:numId="11">
    <w:abstractNumId w:val="7"/>
  </w:num>
  <w:num w:numId="12">
    <w:abstractNumId w:val="33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4"/>
  </w:num>
  <w:num w:numId="15">
    <w:abstractNumId w:val="26"/>
  </w:num>
  <w:num w:numId="16">
    <w:abstractNumId w:val="29"/>
  </w:num>
  <w:num w:numId="17">
    <w:abstractNumId w:val="13"/>
  </w:num>
  <w:num w:numId="18">
    <w:abstractNumId w:val="3"/>
  </w:num>
  <w:num w:numId="19">
    <w:abstractNumId w:val="8"/>
  </w:num>
  <w:num w:numId="20">
    <w:abstractNumId w:val="10"/>
  </w:num>
  <w:num w:numId="21">
    <w:abstractNumId w:val="24"/>
  </w:num>
  <w:num w:numId="22">
    <w:abstractNumId w:val="16"/>
  </w:num>
  <w:num w:numId="23">
    <w:abstractNumId w:val="27"/>
  </w:num>
  <w:num w:numId="24">
    <w:abstractNumId w:val="28"/>
  </w:num>
  <w:num w:numId="25">
    <w:abstractNumId w:val="25"/>
  </w:num>
  <w:num w:numId="26">
    <w:abstractNumId w:val="9"/>
  </w:num>
  <w:num w:numId="27">
    <w:abstractNumId w:val="12"/>
  </w:num>
  <w:num w:numId="28">
    <w:abstractNumId w:val="35"/>
  </w:num>
  <w:num w:numId="29">
    <w:abstractNumId w:val="20"/>
  </w:num>
  <w:num w:numId="30">
    <w:abstractNumId w:val="19"/>
  </w:num>
  <w:num w:numId="31">
    <w:abstractNumId w:val="15"/>
  </w:num>
  <w:num w:numId="32">
    <w:abstractNumId w:val="21"/>
  </w:num>
  <w:num w:numId="33">
    <w:abstractNumId w:val="4"/>
  </w:num>
  <w:num w:numId="34">
    <w:abstractNumId w:val="18"/>
  </w:num>
  <w:num w:numId="35">
    <w:abstractNumId w:val="2"/>
  </w:num>
  <w:num w:numId="36">
    <w:abstractNumId w:val="17"/>
  </w:num>
  <w:num w:numId="37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48"/>
    <w:rsid w:val="0000022F"/>
    <w:rsid w:val="000009F9"/>
    <w:rsid w:val="00001278"/>
    <w:rsid w:val="00002A2A"/>
    <w:rsid w:val="00005F4A"/>
    <w:rsid w:val="000069DC"/>
    <w:rsid w:val="00006DC1"/>
    <w:rsid w:val="0000719F"/>
    <w:rsid w:val="000109A0"/>
    <w:rsid w:val="000149F7"/>
    <w:rsid w:val="0001741D"/>
    <w:rsid w:val="000200E5"/>
    <w:rsid w:val="000202F7"/>
    <w:rsid w:val="0002158A"/>
    <w:rsid w:val="000217F2"/>
    <w:rsid w:val="000232D8"/>
    <w:rsid w:val="00025747"/>
    <w:rsid w:val="00027689"/>
    <w:rsid w:val="000279A3"/>
    <w:rsid w:val="000323D3"/>
    <w:rsid w:val="000337C2"/>
    <w:rsid w:val="0003435F"/>
    <w:rsid w:val="00035ECD"/>
    <w:rsid w:val="000378B4"/>
    <w:rsid w:val="00042BF1"/>
    <w:rsid w:val="00042E9C"/>
    <w:rsid w:val="000440E8"/>
    <w:rsid w:val="000443B5"/>
    <w:rsid w:val="00045099"/>
    <w:rsid w:val="000466D3"/>
    <w:rsid w:val="000477ED"/>
    <w:rsid w:val="0005352A"/>
    <w:rsid w:val="00054E67"/>
    <w:rsid w:val="0005685B"/>
    <w:rsid w:val="00056EC2"/>
    <w:rsid w:val="0006063F"/>
    <w:rsid w:val="00063BF7"/>
    <w:rsid w:val="0006542C"/>
    <w:rsid w:val="00066B96"/>
    <w:rsid w:val="000671BE"/>
    <w:rsid w:val="0006760D"/>
    <w:rsid w:val="000706CB"/>
    <w:rsid w:val="00071D00"/>
    <w:rsid w:val="00072595"/>
    <w:rsid w:val="000762F3"/>
    <w:rsid w:val="00077864"/>
    <w:rsid w:val="00081577"/>
    <w:rsid w:val="00083775"/>
    <w:rsid w:val="0008398B"/>
    <w:rsid w:val="00085796"/>
    <w:rsid w:val="0008629D"/>
    <w:rsid w:val="0009393D"/>
    <w:rsid w:val="0009398B"/>
    <w:rsid w:val="00093A89"/>
    <w:rsid w:val="00096114"/>
    <w:rsid w:val="000A01F0"/>
    <w:rsid w:val="000A09B3"/>
    <w:rsid w:val="000A127A"/>
    <w:rsid w:val="000A187F"/>
    <w:rsid w:val="000A18B5"/>
    <w:rsid w:val="000A1B6A"/>
    <w:rsid w:val="000A2A1E"/>
    <w:rsid w:val="000A39C2"/>
    <w:rsid w:val="000A3C30"/>
    <w:rsid w:val="000A68D1"/>
    <w:rsid w:val="000B6BB4"/>
    <w:rsid w:val="000B793E"/>
    <w:rsid w:val="000C048C"/>
    <w:rsid w:val="000C0D60"/>
    <w:rsid w:val="000C1A23"/>
    <w:rsid w:val="000C217A"/>
    <w:rsid w:val="000C40EB"/>
    <w:rsid w:val="000C4934"/>
    <w:rsid w:val="000C6BCA"/>
    <w:rsid w:val="000C6C7A"/>
    <w:rsid w:val="000C7607"/>
    <w:rsid w:val="000C7935"/>
    <w:rsid w:val="000D1545"/>
    <w:rsid w:val="000D2CC0"/>
    <w:rsid w:val="000D3225"/>
    <w:rsid w:val="000D54A8"/>
    <w:rsid w:val="000D5A6C"/>
    <w:rsid w:val="000D5C9B"/>
    <w:rsid w:val="000D5E3B"/>
    <w:rsid w:val="000E1F85"/>
    <w:rsid w:val="000E24FE"/>
    <w:rsid w:val="000E3426"/>
    <w:rsid w:val="000E4CC8"/>
    <w:rsid w:val="000E5E9F"/>
    <w:rsid w:val="000E6A23"/>
    <w:rsid w:val="000F06DD"/>
    <w:rsid w:val="000F0D90"/>
    <w:rsid w:val="000F293C"/>
    <w:rsid w:val="000F3AAF"/>
    <w:rsid w:val="000F3EDE"/>
    <w:rsid w:val="000F563D"/>
    <w:rsid w:val="000F58DB"/>
    <w:rsid w:val="000F5DA4"/>
    <w:rsid w:val="000F6CA6"/>
    <w:rsid w:val="0010132F"/>
    <w:rsid w:val="00102AF7"/>
    <w:rsid w:val="00102F31"/>
    <w:rsid w:val="00102F5D"/>
    <w:rsid w:val="00103506"/>
    <w:rsid w:val="00104D8F"/>
    <w:rsid w:val="001055EB"/>
    <w:rsid w:val="0010585A"/>
    <w:rsid w:val="0011196C"/>
    <w:rsid w:val="001133B4"/>
    <w:rsid w:val="00113BC8"/>
    <w:rsid w:val="00115D10"/>
    <w:rsid w:val="00117E1A"/>
    <w:rsid w:val="00121FF8"/>
    <w:rsid w:val="00126756"/>
    <w:rsid w:val="001268E0"/>
    <w:rsid w:val="001277A1"/>
    <w:rsid w:val="00131518"/>
    <w:rsid w:val="00137F11"/>
    <w:rsid w:val="00140F8C"/>
    <w:rsid w:val="001415AC"/>
    <w:rsid w:val="00141A5C"/>
    <w:rsid w:val="00142287"/>
    <w:rsid w:val="00142448"/>
    <w:rsid w:val="001438E3"/>
    <w:rsid w:val="001512B5"/>
    <w:rsid w:val="00151468"/>
    <w:rsid w:val="001517D3"/>
    <w:rsid w:val="00151AAE"/>
    <w:rsid w:val="00152CCD"/>
    <w:rsid w:val="00154FB4"/>
    <w:rsid w:val="0015617F"/>
    <w:rsid w:val="00160233"/>
    <w:rsid w:val="001631C6"/>
    <w:rsid w:val="00164419"/>
    <w:rsid w:val="0016467E"/>
    <w:rsid w:val="001670AC"/>
    <w:rsid w:val="001671D2"/>
    <w:rsid w:val="001674C1"/>
    <w:rsid w:val="00167C6F"/>
    <w:rsid w:val="00170343"/>
    <w:rsid w:val="00172535"/>
    <w:rsid w:val="0017273D"/>
    <w:rsid w:val="00172D26"/>
    <w:rsid w:val="00172FC7"/>
    <w:rsid w:val="00175204"/>
    <w:rsid w:val="00175B99"/>
    <w:rsid w:val="00175BDA"/>
    <w:rsid w:val="00177462"/>
    <w:rsid w:val="0017776A"/>
    <w:rsid w:val="0018670F"/>
    <w:rsid w:val="0018702C"/>
    <w:rsid w:val="00190BF5"/>
    <w:rsid w:val="001925A0"/>
    <w:rsid w:val="00192702"/>
    <w:rsid w:val="00192806"/>
    <w:rsid w:val="00192978"/>
    <w:rsid w:val="00193B48"/>
    <w:rsid w:val="00193D3B"/>
    <w:rsid w:val="00196928"/>
    <w:rsid w:val="001A536F"/>
    <w:rsid w:val="001A53A4"/>
    <w:rsid w:val="001A6C1F"/>
    <w:rsid w:val="001A7289"/>
    <w:rsid w:val="001A74B2"/>
    <w:rsid w:val="001A791E"/>
    <w:rsid w:val="001A7C3F"/>
    <w:rsid w:val="001B2EB1"/>
    <w:rsid w:val="001B46B6"/>
    <w:rsid w:val="001B58E6"/>
    <w:rsid w:val="001B6C22"/>
    <w:rsid w:val="001C01BC"/>
    <w:rsid w:val="001C0731"/>
    <w:rsid w:val="001C1622"/>
    <w:rsid w:val="001C4162"/>
    <w:rsid w:val="001C4B48"/>
    <w:rsid w:val="001C5EF2"/>
    <w:rsid w:val="001C69C2"/>
    <w:rsid w:val="001C7C2F"/>
    <w:rsid w:val="001D0B87"/>
    <w:rsid w:val="001D195B"/>
    <w:rsid w:val="001D255E"/>
    <w:rsid w:val="001D2695"/>
    <w:rsid w:val="001D3D42"/>
    <w:rsid w:val="001D41C0"/>
    <w:rsid w:val="001D6C98"/>
    <w:rsid w:val="001D7CC6"/>
    <w:rsid w:val="001E0311"/>
    <w:rsid w:val="001E152D"/>
    <w:rsid w:val="001E284B"/>
    <w:rsid w:val="001E4F21"/>
    <w:rsid w:val="001E5E6E"/>
    <w:rsid w:val="001E748F"/>
    <w:rsid w:val="001E78C6"/>
    <w:rsid w:val="001F0993"/>
    <w:rsid w:val="001F0A74"/>
    <w:rsid w:val="001F16B6"/>
    <w:rsid w:val="001F3D82"/>
    <w:rsid w:val="001F6715"/>
    <w:rsid w:val="001F7F74"/>
    <w:rsid w:val="0020108B"/>
    <w:rsid w:val="002011D2"/>
    <w:rsid w:val="00201554"/>
    <w:rsid w:val="002024D3"/>
    <w:rsid w:val="0020306E"/>
    <w:rsid w:val="00203155"/>
    <w:rsid w:val="00203B4C"/>
    <w:rsid w:val="0020513C"/>
    <w:rsid w:val="00205146"/>
    <w:rsid w:val="002058AC"/>
    <w:rsid w:val="0020736B"/>
    <w:rsid w:val="00211954"/>
    <w:rsid w:val="00214ED5"/>
    <w:rsid w:val="00215B71"/>
    <w:rsid w:val="00217364"/>
    <w:rsid w:val="00220BDF"/>
    <w:rsid w:val="00220DFE"/>
    <w:rsid w:val="00221093"/>
    <w:rsid w:val="00221440"/>
    <w:rsid w:val="002214A6"/>
    <w:rsid w:val="002221D5"/>
    <w:rsid w:val="00222DE0"/>
    <w:rsid w:val="002243E7"/>
    <w:rsid w:val="00225E1F"/>
    <w:rsid w:val="00226BB5"/>
    <w:rsid w:val="002304BE"/>
    <w:rsid w:val="00233142"/>
    <w:rsid w:val="00235386"/>
    <w:rsid w:val="00236966"/>
    <w:rsid w:val="00241336"/>
    <w:rsid w:val="0024173B"/>
    <w:rsid w:val="00244563"/>
    <w:rsid w:val="002457D7"/>
    <w:rsid w:val="0024792C"/>
    <w:rsid w:val="00250FC0"/>
    <w:rsid w:val="00251E1A"/>
    <w:rsid w:val="002529F0"/>
    <w:rsid w:val="0025435B"/>
    <w:rsid w:val="00254D3B"/>
    <w:rsid w:val="002563E9"/>
    <w:rsid w:val="00256EEC"/>
    <w:rsid w:val="002578E7"/>
    <w:rsid w:val="00262B7B"/>
    <w:rsid w:val="00262EF9"/>
    <w:rsid w:val="00263D2F"/>
    <w:rsid w:val="00264883"/>
    <w:rsid w:val="002649B5"/>
    <w:rsid w:val="002656D1"/>
    <w:rsid w:val="0026760D"/>
    <w:rsid w:val="00270645"/>
    <w:rsid w:val="0027175D"/>
    <w:rsid w:val="0027410E"/>
    <w:rsid w:val="00275F27"/>
    <w:rsid w:val="0028098F"/>
    <w:rsid w:val="00280B5C"/>
    <w:rsid w:val="00281D4C"/>
    <w:rsid w:val="0028209F"/>
    <w:rsid w:val="0028392F"/>
    <w:rsid w:val="0028413B"/>
    <w:rsid w:val="00284770"/>
    <w:rsid w:val="002901ED"/>
    <w:rsid w:val="002916D8"/>
    <w:rsid w:val="00292BFF"/>
    <w:rsid w:val="00292C0F"/>
    <w:rsid w:val="002941CA"/>
    <w:rsid w:val="002943CC"/>
    <w:rsid w:val="0029548E"/>
    <w:rsid w:val="0029558C"/>
    <w:rsid w:val="00295C60"/>
    <w:rsid w:val="002969BF"/>
    <w:rsid w:val="00297138"/>
    <w:rsid w:val="002A02A6"/>
    <w:rsid w:val="002A0CEE"/>
    <w:rsid w:val="002A2516"/>
    <w:rsid w:val="002A4591"/>
    <w:rsid w:val="002B11FA"/>
    <w:rsid w:val="002B36D3"/>
    <w:rsid w:val="002B3AAF"/>
    <w:rsid w:val="002B3ACD"/>
    <w:rsid w:val="002C078B"/>
    <w:rsid w:val="002C0C8A"/>
    <w:rsid w:val="002C20E1"/>
    <w:rsid w:val="002C6910"/>
    <w:rsid w:val="002D3E87"/>
    <w:rsid w:val="002D4651"/>
    <w:rsid w:val="002D7508"/>
    <w:rsid w:val="002E2B0E"/>
    <w:rsid w:val="002E37A7"/>
    <w:rsid w:val="002E5A14"/>
    <w:rsid w:val="002E691F"/>
    <w:rsid w:val="002F08E5"/>
    <w:rsid w:val="002F1168"/>
    <w:rsid w:val="002F18B8"/>
    <w:rsid w:val="002F29D5"/>
    <w:rsid w:val="002F3973"/>
    <w:rsid w:val="002F3B2B"/>
    <w:rsid w:val="002F7274"/>
    <w:rsid w:val="002F7941"/>
    <w:rsid w:val="00301BD4"/>
    <w:rsid w:val="00302220"/>
    <w:rsid w:val="0030525F"/>
    <w:rsid w:val="0030614F"/>
    <w:rsid w:val="00310434"/>
    <w:rsid w:val="00320D18"/>
    <w:rsid w:val="00321D7D"/>
    <w:rsid w:val="00322EB1"/>
    <w:rsid w:val="00323799"/>
    <w:rsid w:val="00323827"/>
    <w:rsid w:val="00323F3C"/>
    <w:rsid w:val="00324EF3"/>
    <w:rsid w:val="00327702"/>
    <w:rsid w:val="003304BE"/>
    <w:rsid w:val="00330D80"/>
    <w:rsid w:val="00332D74"/>
    <w:rsid w:val="003335C0"/>
    <w:rsid w:val="00333C45"/>
    <w:rsid w:val="003358D5"/>
    <w:rsid w:val="00335F0F"/>
    <w:rsid w:val="00340F63"/>
    <w:rsid w:val="0034377B"/>
    <w:rsid w:val="00344716"/>
    <w:rsid w:val="00345D45"/>
    <w:rsid w:val="00347559"/>
    <w:rsid w:val="00352341"/>
    <w:rsid w:val="00354C3F"/>
    <w:rsid w:val="00362A67"/>
    <w:rsid w:val="00363861"/>
    <w:rsid w:val="00365554"/>
    <w:rsid w:val="0036598E"/>
    <w:rsid w:val="00365AB2"/>
    <w:rsid w:val="00370543"/>
    <w:rsid w:val="00371A1E"/>
    <w:rsid w:val="00371BF5"/>
    <w:rsid w:val="0037392E"/>
    <w:rsid w:val="00373B4F"/>
    <w:rsid w:val="00373DD2"/>
    <w:rsid w:val="00374DD1"/>
    <w:rsid w:val="00374FBE"/>
    <w:rsid w:val="003755FA"/>
    <w:rsid w:val="00376411"/>
    <w:rsid w:val="003778B2"/>
    <w:rsid w:val="00377CA0"/>
    <w:rsid w:val="00380C9D"/>
    <w:rsid w:val="00381127"/>
    <w:rsid w:val="00381C5B"/>
    <w:rsid w:val="00382031"/>
    <w:rsid w:val="003825A8"/>
    <w:rsid w:val="003843FD"/>
    <w:rsid w:val="00384E10"/>
    <w:rsid w:val="003919F8"/>
    <w:rsid w:val="00391FC4"/>
    <w:rsid w:val="00392641"/>
    <w:rsid w:val="00393AF6"/>
    <w:rsid w:val="0039467F"/>
    <w:rsid w:val="00394D21"/>
    <w:rsid w:val="00395D8A"/>
    <w:rsid w:val="003A0922"/>
    <w:rsid w:val="003A1A59"/>
    <w:rsid w:val="003A2272"/>
    <w:rsid w:val="003B1C80"/>
    <w:rsid w:val="003B2577"/>
    <w:rsid w:val="003B33B2"/>
    <w:rsid w:val="003B3A1D"/>
    <w:rsid w:val="003B41F7"/>
    <w:rsid w:val="003B503A"/>
    <w:rsid w:val="003B7577"/>
    <w:rsid w:val="003B7912"/>
    <w:rsid w:val="003B7DD5"/>
    <w:rsid w:val="003C31F0"/>
    <w:rsid w:val="003C544F"/>
    <w:rsid w:val="003C5A0D"/>
    <w:rsid w:val="003C6B2D"/>
    <w:rsid w:val="003D0526"/>
    <w:rsid w:val="003D603A"/>
    <w:rsid w:val="003E313A"/>
    <w:rsid w:val="003E400B"/>
    <w:rsid w:val="003E41FD"/>
    <w:rsid w:val="003E4BE5"/>
    <w:rsid w:val="003E5666"/>
    <w:rsid w:val="003E79AC"/>
    <w:rsid w:val="003E7C60"/>
    <w:rsid w:val="003E7FB1"/>
    <w:rsid w:val="003F247E"/>
    <w:rsid w:val="003F6A43"/>
    <w:rsid w:val="003F7155"/>
    <w:rsid w:val="003F7EB6"/>
    <w:rsid w:val="0040006F"/>
    <w:rsid w:val="004001A5"/>
    <w:rsid w:val="00400CC4"/>
    <w:rsid w:val="00401193"/>
    <w:rsid w:val="0040152B"/>
    <w:rsid w:val="004016A1"/>
    <w:rsid w:val="004029FC"/>
    <w:rsid w:val="00407239"/>
    <w:rsid w:val="00407599"/>
    <w:rsid w:val="00407D6D"/>
    <w:rsid w:val="0041025B"/>
    <w:rsid w:val="00411E68"/>
    <w:rsid w:val="00415642"/>
    <w:rsid w:val="00415E3D"/>
    <w:rsid w:val="00416991"/>
    <w:rsid w:val="00416C55"/>
    <w:rsid w:val="0041731F"/>
    <w:rsid w:val="00421992"/>
    <w:rsid w:val="004219D6"/>
    <w:rsid w:val="004239F4"/>
    <w:rsid w:val="004244FF"/>
    <w:rsid w:val="00424F27"/>
    <w:rsid w:val="00425570"/>
    <w:rsid w:val="00427B0C"/>
    <w:rsid w:val="00430173"/>
    <w:rsid w:val="00430A3B"/>
    <w:rsid w:val="004317C4"/>
    <w:rsid w:val="00431C2E"/>
    <w:rsid w:val="00431F41"/>
    <w:rsid w:val="004321B9"/>
    <w:rsid w:val="004332DC"/>
    <w:rsid w:val="00433377"/>
    <w:rsid w:val="004344A9"/>
    <w:rsid w:val="00435A14"/>
    <w:rsid w:val="004360D8"/>
    <w:rsid w:val="004362DA"/>
    <w:rsid w:val="00440277"/>
    <w:rsid w:val="004407CE"/>
    <w:rsid w:val="00440B2B"/>
    <w:rsid w:val="00441B0A"/>
    <w:rsid w:val="00442636"/>
    <w:rsid w:val="00444E6B"/>
    <w:rsid w:val="004453F5"/>
    <w:rsid w:val="00445826"/>
    <w:rsid w:val="004473A3"/>
    <w:rsid w:val="0044782D"/>
    <w:rsid w:val="00450189"/>
    <w:rsid w:val="00450AA4"/>
    <w:rsid w:val="00452698"/>
    <w:rsid w:val="00452858"/>
    <w:rsid w:val="0045350C"/>
    <w:rsid w:val="004577C8"/>
    <w:rsid w:val="00461BA5"/>
    <w:rsid w:val="00461BE9"/>
    <w:rsid w:val="00461F6D"/>
    <w:rsid w:val="00470117"/>
    <w:rsid w:val="00470810"/>
    <w:rsid w:val="00471C30"/>
    <w:rsid w:val="00475654"/>
    <w:rsid w:val="00476DCD"/>
    <w:rsid w:val="004773CC"/>
    <w:rsid w:val="004776DB"/>
    <w:rsid w:val="00481B75"/>
    <w:rsid w:val="00481D86"/>
    <w:rsid w:val="00482060"/>
    <w:rsid w:val="00482CA3"/>
    <w:rsid w:val="00482D34"/>
    <w:rsid w:val="0048428A"/>
    <w:rsid w:val="00484E47"/>
    <w:rsid w:val="00486E1D"/>
    <w:rsid w:val="00487F9A"/>
    <w:rsid w:val="004902F0"/>
    <w:rsid w:val="004908C0"/>
    <w:rsid w:val="00490A8E"/>
    <w:rsid w:val="004946B5"/>
    <w:rsid w:val="004954F0"/>
    <w:rsid w:val="00495C40"/>
    <w:rsid w:val="0049693B"/>
    <w:rsid w:val="00496A2F"/>
    <w:rsid w:val="004975AC"/>
    <w:rsid w:val="004A4966"/>
    <w:rsid w:val="004B00EE"/>
    <w:rsid w:val="004B1A1C"/>
    <w:rsid w:val="004B26AA"/>
    <w:rsid w:val="004B5BC4"/>
    <w:rsid w:val="004B67B0"/>
    <w:rsid w:val="004B7430"/>
    <w:rsid w:val="004B7575"/>
    <w:rsid w:val="004C3D55"/>
    <w:rsid w:val="004C50D9"/>
    <w:rsid w:val="004C590A"/>
    <w:rsid w:val="004C60E8"/>
    <w:rsid w:val="004D0414"/>
    <w:rsid w:val="004D0BCB"/>
    <w:rsid w:val="004D24EA"/>
    <w:rsid w:val="004D318A"/>
    <w:rsid w:val="004D39D6"/>
    <w:rsid w:val="004D3DEE"/>
    <w:rsid w:val="004D473A"/>
    <w:rsid w:val="004D606E"/>
    <w:rsid w:val="004D6763"/>
    <w:rsid w:val="004E304E"/>
    <w:rsid w:val="004E3723"/>
    <w:rsid w:val="004E37B3"/>
    <w:rsid w:val="004E5E8E"/>
    <w:rsid w:val="004E60A0"/>
    <w:rsid w:val="004F10B6"/>
    <w:rsid w:val="004F1713"/>
    <w:rsid w:val="004F1A92"/>
    <w:rsid w:val="004F2B45"/>
    <w:rsid w:val="004F2B77"/>
    <w:rsid w:val="004F2EF0"/>
    <w:rsid w:val="004F37D5"/>
    <w:rsid w:val="004F5DB2"/>
    <w:rsid w:val="004F6408"/>
    <w:rsid w:val="004F78B0"/>
    <w:rsid w:val="00501098"/>
    <w:rsid w:val="0050174A"/>
    <w:rsid w:val="00502DB5"/>
    <w:rsid w:val="0050438F"/>
    <w:rsid w:val="00505B55"/>
    <w:rsid w:val="00505C85"/>
    <w:rsid w:val="00510318"/>
    <w:rsid w:val="0051055E"/>
    <w:rsid w:val="00512033"/>
    <w:rsid w:val="00513377"/>
    <w:rsid w:val="00513775"/>
    <w:rsid w:val="0051564A"/>
    <w:rsid w:val="005161FB"/>
    <w:rsid w:val="005163A1"/>
    <w:rsid w:val="00516713"/>
    <w:rsid w:val="00516A75"/>
    <w:rsid w:val="00516E3C"/>
    <w:rsid w:val="00520BB1"/>
    <w:rsid w:val="00520F2E"/>
    <w:rsid w:val="00520F81"/>
    <w:rsid w:val="0052109F"/>
    <w:rsid w:val="00521BE2"/>
    <w:rsid w:val="005222DC"/>
    <w:rsid w:val="005229E2"/>
    <w:rsid w:val="00524109"/>
    <w:rsid w:val="0052575A"/>
    <w:rsid w:val="00527016"/>
    <w:rsid w:val="00527E8C"/>
    <w:rsid w:val="005315AB"/>
    <w:rsid w:val="00531E58"/>
    <w:rsid w:val="00532A36"/>
    <w:rsid w:val="00535FED"/>
    <w:rsid w:val="00536C14"/>
    <w:rsid w:val="005376CB"/>
    <w:rsid w:val="00541750"/>
    <w:rsid w:val="00542DCD"/>
    <w:rsid w:val="005445F0"/>
    <w:rsid w:val="005447CA"/>
    <w:rsid w:val="00544A9E"/>
    <w:rsid w:val="00545BAC"/>
    <w:rsid w:val="005505A3"/>
    <w:rsid w:val="00552E89"/>
    <w:rsid w:val="0055446B"/>
    <w:rsid w:val="00555C6C"/>
    <w:rsid w:val="00556FE8"/>
    <w:rsid w:val="00557501"/>
    <w:rsid w:val="00562D1D"/>
    <w:rsid w:val="005636A8"/>
    <w:rsid w:val="005645BD"/>
    <w:rsid w:val="0056531B"/>
    <w:rsid w:val="00565973"/>
    <w:rsid w:val="00567879"/>
    <w:rsid w:val="00567CD6"/>
    <w:rsid w:val="00570A0F"/>
    <w:rsid w:val="005740DB"/>
    <w:rsid w:val="005743D7"/>
    <w:rsid w:val="0057458C"/>
    <w:rsid w:val="0057556C"/>
    <w:rsid w:val="00575711"/>
    <w:rsid w:val="00575F8B"/>
    <w:rsid w:val="00576A99"/>
    <w:rsid w:val="005775AE"/>
    <w:rsid w:val="00581621"/>
    <w:rsid w:val="00582A16"/>
    <w:rsid w:val="00585AB8"/>
    <w:rsid w:val="0058680E"/>
    <w:rsid w:val="00587E9A"/>
    <w:rsid w:val="0059031D"/>
    <w:rsid w:val="00590385"/>
    <w:rsid w:val="00595A5B"/>
    <w:rsid w:val="00595CFB"/>
    <w:rsid w:val="0059753A"/>
    <w:rsid w:val="005A0B39"/>
    <w:rsid w:val="005A312B"/>
    <w:rsid w:val="005A48E1"/>
    <w:rsid w:val="005A50F5"/>
    <w:rsid w:val="005A67FF"/>
    <w:rsid w:val="005A7033"/>
    <w:rsid w:val="005B03D3"/>
    <w:rsid w:val="005B1E75"/>
    <w:rsid w:val="005B24B4"/>
    <w:rsid w:val="005B4135"/>
    <w:rsid w:val="005C086D"/>
    <w:rsid w:val="005C13BE"/>
    <w:rsid w:val="005C2107"/>
    <w:rsid w:val="005C4B44"/>
    <w:rsid w:val="005C6E2A"/>
    <w:rsid w:val="005C765C"/>
    <w:rsid w:val="005D16C3"/>
    <w:rsid w:val="005D25BF"/>
    <w:rsid w:val="005D2848"/>
    <w:rsid w:val="005D2D7A"/>
    <w:rsid w:val="005D37DF"/>
    <w:rsid w:val="005D5B1D"/>
    <w:rsid w:val="005D7017"/>
    <w:rsid w:val="005D73FB"/>
    <w:rsid w:val="005E30C7"/>
    <w:rsid w:val="005E374D"/>
    <w:rsid w:val="005E43C9"/>
    <w:rsid w:val="005E58BD"/>
    <w:rsid w:val="005F2C46"/>
    <w:rsid w:val="005F3820"/>
    <w:rsid w:val="005F516C"/>
    <w:rsid w:val="005F56E2"/>
    <w:rsid w:val="0060046E"/>
    <w:rsid w:val="00601F61"/>
    <w:rsid w:val="006043FE"/>
    <w:rsid w:val="006055C0"/>
    <w:rsid w:val="00605772"/>
    <w:rsid w:val="00610C03"/>
    <w:rsid w:val="00610C06"/>
    <w:rsid w:val="00610E10"/>
    <w:rsid w:val="00611171"/>
    <w:rsid w:val="00614A0D"/>
    <w:rsid w:val="00614B33"/>
    <w:rsid w:val="006179D8"/>
    <w:rsid w:val="00617AE8"/>
    <w:rsid w:val="00620688"/>
    <w:rsid w:val="006210C2"/>
    <w:rsid w:val="006210DA"/>
    <w:rsid w:val="0062222D"/>
    <w:rsid w:val="006226C6"/>
    <w:rsid w:val="0062286D"/>
    <w:rsid w:val="00622BC7"/>
    <w:rsid w:val="00625DEB"/>
    <w:rsid w:val="00626BCA"/>
    <w:rsid w:val="006270B1"/>
    <w:rsid w:val="0062779E"/>
    <w:rsid w:val="0062795D"/>
    <w:rsid w:val="0063143A"/>
    <w:rsid w:val="00631902"/>
    <w:rsid w:val="00634322"/>
    <w:rsid w:val="00634E37"/>
    <w:rsid w:val="00635820"/>
    <w:rsid w:val="006359D7"/>
    <w:rsid w:val="00635F5B"/>
    <w:rsid w:val="006360AE"/>
    <w:rsid w:val="00641FEE"/>
    <w:rsid w:val="00644C6E"/>
    <w:rsid w:val="00645541"/>
    <w:rsid w:val="00645974"/>
    <w:rsid w:val="00651274"/>
    <w:rsid w:val="006569A7"/>
    <w:rsid w:val="00657111"/>
    <w:rsid w:val="006573EB"/>
    <w:rsid w:val="006576DD"/>
    <w:rsid w:val="00662797"/>
    <w:rsid w:val="0066286B"/>
    <w:rsid w:val="0066335F"/>
    <w:rsid w:val="00663411"/>
    <w:rsid w:val="006644C6"/>
    <w:rsid w:val="00664602"/>
    <w:rsid w:val="00664679"/>
    <w:rsid w:val="00664D53"/>
    <w:rsid w:val="00665078"/>
    <w:rsid w:val="00666A9A"/>
    <w:rsid w:val="00666B61"/>
    <w:rsid w:val="0067042C"/>
    <w:rsid w:val="006708DF"/>
    <w:rsid w:val="006709E7"/>
    <w:rsid w:val="00672049"/>
    <w:rsid w:val="006723F5"/>
    <w:rsid w:val="00672D0F"/>
    <w:rsid w:val="00674DF3"/>
    <w:rsid w:val="00676CAC"/>
    <w:rsid w:val="00677AC6"/>
    <w:rsid w:val="00682EE6"/>
    <w:rsid w:val="00683B84"/>
    <w:rsid w:val="00684120"/>
    <w:rsid w:val="00684736"/>
    <w:rsid w:val="00684B89"/>
    <w:rsid w:val="006861FD"/>
    <w:rsid w:val="006866C5"/>
    <w:rsid w:val="006918D2"/>
    <w:rsid w:val="00691E7E"/>
    <w:rsid w:val="00693CF7"/>
    <w:rsid w:val="006968D2"/>
    <w:rsid w:val="006A00AF"/>
    <w:rsid w:val="006A0B05"/>
    <w:rsid w:val="006A5186"/>
    <w:rsid w:val="006A63B7"/>
    <w:rsid w:val="006A68B8"/>
    <w:rsid w:val="006A77DD"/>
    <w:rsid w:val="006B0378"/>
    <w:rsid w:val="006B2B43"/>
    <w:rsid w:val="006B3AA1"/>
    <w:rsid w:val="006B3DE5"/>
    <w:rsid w:val="006B578E"/>
    <w:rsid w:val="006B60B8"/>
    <w:rsid w:val="006B72C1"/>
    <w:rsid w:val="006C2122"/>
    <w:rsid w:val="006C2FAB"/>
    <w:rsid w:val="006C3F25"/>
    <w:rsid w:val="006C42FC"/>
    <w:rsid w:val="006C462C"/>
    <w:rsid w:val="006C4D0B"/>
    <w:rsid w:val="006C558F"/>
    <w:rsid w:val="006C6CE3"/>
    <w:rsid w:val="006C7569"/>
    <w:rsid w:val="006D140F"/>
    <w:rsid w:val="006D1B84"/>
    <w:rsid w:val="006D2534"/>
    <w:rsid w:val="006D25BE"/>
    <w:rsid w:val="006D40DB"/>
    <w:rsid w:val="006D5038"/>
    <w:rsid w:val="006D55E8"/>
    <w:rsid w:val="006E10F4"/>
    <w:rsid w:val="006E12F5"/>
    <w:rsid w:val="006E25B7"/>
    <w:rsid w:val="006E3BFE"/>
    <w:rsid w:val="006F02C1"/>
    <w:rsid w:val="006F2655"/>
    <w:rsid w:val="006F2F45"/>
    <w:rsid w:val="006F7A4E"/>
    <w:rsid w:val="007016BA"/>
    <w:rsid w:val="0070177B"/>
    <w:rsid w:val="0070374B"/>
    <w:rsid w:val="00707214"/>
    <w:rsid w:val="00707286"/>
    <w:rsid w:val="007107AC"/>
    <w:rsid w:val="007108BC"/>
    <w:rsid w:val="00710D3A"/>
    <w:rsid w:val="0071167E"/>
    <w:rsid w:val="00711CE8"/>
    <w:rsid w:val="007136B7"/>
    <w:rsid w:val="00715193"/>
    <w:rsid w:val="00715C77"/>
    <w:rsid w:val="00722DE0"/>
    <w:rsid w:val="00724664"/>
    <w:rsid w:val="007267E4"/>
    <w:rsid w:val="00731F09"/>
    <w:rsid w:val="00732888"/>
    <w:rsid w:val="0073343A"/>
    <w:rsid w:val="00735100"/>
    <w:rsid w:val="0073598F"/>
    <w:rsid w:val="00736787"/>
    <w:rsid w:val="00736FBA"/>
    <w:rsid w:val="00737440"/>
    <w:rsid w:val="00741336"/>
    <w:rsid w:val="00741BF4"/>
    <w:rsid w:val="007432D2"/>
    <w:rsid w:val="00743CE1"/>
    <w:rsid w:val="00744EAA"/>
    <w:rsid w:val="007470C1"/>
    <w:rsid w:val="00747320"/>
    <w:rsid w:val="00747543"/>
    <w:rsid w:val="00750A16"/>
    <w:rsid w:val="0075289B"/>
    <w:rsid w:val="007537AC"/>
    <w:rsid w:val="0075701A"/>
    <w:rsid w:val="0075754E"/>
    <w:rsid w:val="00757782"/>
    <w:rsid w:val="007615CD"/>
    <w:rsid w:val="007619CF"/>
    <w:rsid w:val="00763BD8"/>
    <w:rsid w:val="00764361"/>
    <w:rsid w:val="007656EC"/>
    <w:rsid w:val="00770DB3"/>
    <w:rsid w:val="00771347"/>
    <w:rsid w:val="007726E5"/>
    <w:rsid w:val="00774A40"/>
    <w:rsid w:val="00776456"/>
    <w:rsid w:val="0077759B"/>
    <w:rsid w:val="007818EC"/>
    <w:rsid w:val="0078198D"/>
    <w:rsid w:val="007831D5"/>
    <w:rsid w:val="00784339"/>
    <w:rsid w:val="00790057"/>
    <w:rsid w:val="00790059"/>
    <w:rsid w:val="00790A69"/>
    <w:rsid w:val="007925FB"/>
    <w:rsid w:val="00792DDD"/>
    <w:rsid w:val="00794498"/>
    <w:rsid w:val="007948ED"/>
    <w:rsid w:val="00794A26"/>
    <w:rsid w:val="007969FB"/>
    <w:rsid w:val="007A044B"/>
    <w:rsid w:val="007A0688"/>
    <w:rsid w:val="007A0950"/>
    <w:rsid w:val="007A0A8B"/>
    <w:rsid w:val="007A1F47"/>
    <w:rsid w:val="007A2B06"/>
    <w:rsid w:val="007A3D5E"/>
    <w:rsid w:val="007A3EDE"/>
    <w:rsid w:val="007A49B4"/>
    <w:rsid w:val="007A5384"/>
    <w:rsid w:val="007A6CE2"/>
    <w:rsid w:val="007B3EDE"/>
    <w:rsid w:val="007B47B0"/>
    <w:rsid w:val="007B5600"/>
    <w:rsid w:val="007B5912"/>
    <w:rsid w:val="007C02C2"/>
    <w:rsid w:val="007C14E0"/>
    <w:rsid w:val="007C2895"/>
    <w:rsid w:val="007C2B66"/>
    <w:rsid w:val="007C497A"/>
    <w:rsid w:val="007C5D77"/>
    <w:rsid w:val="007C6768"/>
    <w:rsid w:val="007C6ADB"/>
    <w:rsid w:val="007C7E9D"/>
    <w:rsid w:val="007D0956"/>
    <w:rsid w:val="007D12A6"/>
    <w:rsid w:val="007D22C6"/>
    <w:rsid w:val="007D2449"/>
    <w:rsid w:val="007D4695"/>
    <w:rsid w:val="007D65A2"/>
    <w:rsid w:val="007E186E"/>
    <w:rsid w:val="007E3051"/>
    <w:rsid w:val="007E4FF3"/>
    <w:rsid w:val="007E6274"/>
    <w:rsid w:val="007F1177"/>
    <w:rsid w:val="007F1342"/>
    <w:rsid w:val="007F15B7"/>
    <w:rsid w:val="007F50CC"/>
    <w:rsid w:val="007F52EB"/>
    <w:rsid w:val="007F6058"/>
    <w:rsid w:val="007F614F"/>
    <w:rsid w:val="007F78FF"/>
    <w:rsid w:val="00801476"/>
    <w:rsid w:val="00801555"/>
    <w:rsid w:val="00803275"/>
    <w:rsid w:val="008037C1"/>
    <w:rsid w:val="008059A4"/>
    <w:rsid w:val="00810310"/>
    <w:rsid w:val="0081137E"/>
    <w:rsid w:val="00811D17"/>
    <w:rsid w:val="00811D47"/>
    <w:rsid w:val="00814740"/>
    <w:rsid w:val="008158B0"/>
    <w:rsid w:val="00815C6C"/>
    <w:rsid w:val="00816690"/>
    <w:rsid w:val="00816BC3"/>
    <w:rsid w:val="00816BE8"/>
    <w:rsid w:val="008204C7"/>
    <w:rsid w:val="0082069C"/>
    <w:rsid w:val="00822F61"/>
    <w:rsid w:val="00826D62"/>
    <w:rsid w:val="008271FF"/>
    <w:rsid w:val="00827B32"/>
    <w:rsid w:val="00830B5C"/>
    <w:rsid w:val="008319CB"/>
    <w:rsid w:val="00832907"/>
    <w:rsid w:val="00835831"/>
    <w:rsid w:val="00835C00"/>
    <w:rsid w:val="008364B0"/>
    <w:rsid w:val="00836A2E"/>
    <w:rsid w:val="008376DC"/>
    <w:rsid w:val="008404D6"/>
    <w:rsid w:val="00841AE7"/>
    <w:rsid w:val="0084214B"/>
    <w:rsid w:val="00842BB1"/>
    <w:rsid w:val="00842F76"/>
    <w:rsid w:val="00844056"/>
    <w:rsid w:val="0084475A"/>
    <w:rsid w:val="00845035"/>
    <w:rsid w:val="008461FC"/>
    <w:rsid w:val="008466EF"/>
    <w:rsid w:val="00847790"/>
    <w:rsid w:val="0084796C"/>
    <w:rsid w:val="008508AD"/>
    <w:rsid w:val="008551A6"/>
    <w:rsid w:val="008567E2"/>
    <w:rsid w:val="00860FB4"/>
    <w:rsid w:val="008611E0"/>
    <w:rsid w:val="0086183C"/>
    <w:rsid w:val="00862FD4"/>
    <w:rsid w:val="00864AD3"/>
    <w:rsid w:val="008652C5"/>
    <w:rsid w:val="00865A92"/>
    <w:rsid w:val="00866AF2"/>
    <w:rsid w:val="00867165"/>
    <w:rsid w:val="00867CF1"/>
    <w:rsid w:val="008712EA"/>
    <w:rsid w:val="008716ED"/>
    <w:rsid w:val="00872FDC"/>
    <w:rsid w:val="00873E6B"/>
    <w:rsid w:val="00875AD0"/>
    <w:rsid w:val="00875FE4"/>
    <w:rsid w:val="008802D8"/>
    <w:rsid w:val="00881FFE"/>
    <w:rsid w:val="008833DD"/>
    <w:rsid w:val="00883823"/>
    <w:rsid w:val="00885709"/>
    <w:rsid w:val="00887396"/>
    <w:rsid w:val="00887789"/>
    <w:rsid w:val="0089080D"/>
    <w:rsid w:val="0089132A"/>
    <w:rsid w:val="0089345F"/>
    <w:rsid w:val="00896B19"/>
    <w:rsid w:val="008A1878"/>
    <w:rsid w:val="008A1BD5"/>
    <w:rsid w:val="008A289C"/>
    <w:rsid w:val="008A3813"/>
    <w:rsid w:val="008A41F7"/>
    <w:rsid w:val="008A5259"/>
    <w:rsid w:val="008A71CC"/>
    <w:rsid w:val="008A7C35"/>
    <w:rsid w:val="008B0C55"/>
    <w:rsid w:val="008B156D"/>
    <w:rsid w:val="008B1CBC"/>
    <w:rsid w:val="008B22B2"/>
    <w:rsid w:val="008B50AE"/>
    <w:rsid w:val="008C0164"/>
    <w:rsid w:val="008C1AC2"/>
    <w:rsid w:val="008C3CEC"/>
    <w:rsid w:val="008C3DB3"/>
    <w:rsid w:val="008C6388"/>
    <w:rsid w:val="008C671C"/>
    <w:rsid w:val="008D0DDE"/>
    <w:rsid w:val="008D1B16"/>
    <w:rsid w:val="008D4601"/>
    <w:rsid w:val="008D507F"/>
    <w:rsid w:val="008D559D"/>
    <w:rsid w:val="008E0321"/>
    <w:rsid w:val="008E03F1"/>
    <w:rsid w:val="008E0BA6"/>
    <w:rsid w:val="008E0BF9"/>
    <w:rsid w:val="008E0C93"/>
    <w:rsid w:val="008E0D1D"/>
    <w:rsid w:val="008E449A"/>
    <w:rsid w:val="008E4586"/>
    <w:rsid w:val="008E5CF0"/>
    <w:rsid w:val="008F0B51"/>
    <w:rsid w:val="008F2307"/>
    <w:rsid w:val="008F29ED"/>
    <w:rsid w:val="008F55C4"/>
    <w:rsid w:val="008F6F9B"/>
    <w:rsid w:val="008F79F5"/>
    <w:rsid w:val="00900A51"/>
    <w:rsid w:val="00900FA8"/>
    <w:rsid w:val="009014F8"/>
    <w:rsid w:val="00901562"/>
    <w:rsid w:val="009021CF"/>
    <w:rsid w:val="009021E8"/>
    <w:rsid w:val="009033BE"/>
    <w:rsid w:val="00903C73"/>
    <w:rsid w:val="00905749"/>
    <w:rsid w:val="009060A0"/>
    <w:rsid w:val="00906566"/>
    <w:rsid w:val="0090686B"/>
    <w:rsid w:val="00910999"/>
    <w:rsid w:val="00917704"/>
    <w:rsid w:val="00920102"/>
    <w:rsid w:val="00921C02"/>
    <w:rsid w:val="009220D0"/>
    <w:rsid w:val="00924E93"/>
    <w:rsid w:val="0092670C"/>
    <w:rsid w:val="00927002"/>
    <w:rsid w:val="00927CB1"/>
    <w:rsid w:val="009317ED"/>
    <w:rsid w:val="00931E05"/>
    <w:rsid w:val="009320DD"/>
    <w:rsid w:val="009321A8"/>
    <w:rsid w:val="00933D4C"/>
    <w:rsid w:val="00942232"/>
    <w:rsid w:val="00943679"/>
    <w:rsid w:val="00943A78"/>
    <w:rsid w:val="00944C34"/>
    <w:rsid w:val="0094635D"/>
    <w:rsid w:val="00950102"/>
    <w:rsid w:val="00951E2A"/>
    <w:rsid w:val="00952F10"/>
    <w:rsid w:val="0095320D"/>
    <w:rsid w:val="00954613"/>
    <w:rsid w:val="009552D8"/>
    <w:rsid w:val="009553ED"/>
    <w:rsid w:val="009576B2"/>
    <w:rsid w:val="00960EFD"/>
    <w:rsid w:val="00961A60"/>
    <w:rsid w:val="00962033"/>
    <w:rsid w:val="0096270B"/>
    <w:rsid w:val="009631AA"/>
    <w:rsid w:val="0096488C"/>
    <w:rsid w:val="00965988"/>
    <w:rsid w:val="00970B03"/>
    <w:rsid w:val="00971B5E"/>
    <w:rsid w:val="00974FE1"/>
    <w:rsid w:val="00975C04"/>
    <w:rsid w:val="00975C2C"/>
    <w:rsid w:val="00976884"/>
    <w:rsid w:val="009768E4"/>
    <w:rsid w:val="009777DD"/>
    <w:rsid w:val="00980095"/>
    <w:rsid w:val="00980099"/>
    <w:rsid w:val="00980E35"/>
    <w:rsid w:val="0098258C"/>
    <w:rsid w:val="00983A37"/>
    <w:rsid w:val="00985358"/>
    <w:rsid w:val="00985E5D"/>
    <w:rsid w:val="0098618C"/>
    <w:rsid w:val="009876A8"/>
    <w:rsid w:val="00990201"/>
    <w:rsid w:val="00991352"/>
    <w:rsid w:val="00992450"/>
    <w:rsid w:val="00997EE0"/>
    <w:rsid w:val="009A0D63"/>
    <w:rsid w:val="009A11AA"/>
    <w:rsid w:val="009A170A"/>
    <w:rsid w:val="009A2952"/>
    <w:rsid w:val="009A6840"/>
    <w:rsid w:val="009A687F"/>
    <w:rsid w:val="009B0211"/>
    <w:rsid w:val="009B16B3"/>
    <w:rsid w:val="009B1DCA"/>
    <w:rsid w:val="009B204F"/>
    <w:rsid w:val="009B2321"/>
    <w:rsid w:val="009B3726"/>
    <w:rsid w:val="009B4C72"/>
    <w:rsid w:val="009B4CF2"/>
    <w:rsid w:val="009B7044"/>
    <w:rsid w:val="009C037E"/>
    <w:rsid w:val="009C09E1"/>
    <w:rsid w:val="009C2163"/>
    <w:rsid w:val="009C3101"/>
    <w:rsid w:val="009C4365"/>
    <w:rsid w:val="009C4600"/>
    <w:rsid w:val="009C5CBA"/>
    <w:rsid w:val="009D076D"/>
    <w:rsid w:val="009D1C6A"/>
    <w:rsid w:val="009D1C84"/>
    <w:rsid w:val="009D21B7"/>
    <w:rsid w:val="009D2740"/>
    <w:rsid w:val="009D333A"/>
    <w:rsid w:val="009D42BB"/>
    <w:rsid w:val="009D4957"/>
    <w:rsid w:val="009D55CE"/>
    <w:rsid w:val="009D7FC1"/>
    <w:rsid w:val="009E0314"/>
    <w:rsid w:val="009E1977"/>
    <w:rsid w:val="009E34FC"/>
    <w:rsid w:val="009E5070"/>
    <w:rsid w:val="009E5E8D"/>
    <w:rsid w:val="009E5FC4"/>
    <w:rsid w:val="009E78D9"/>
    <w:rsid w:val="009F08F7"/>
    <w:rsid w:val="009F0983"/>
    <w:rsid w:val="009F1402"/>
    <w:rsid w:val="009F18AE"/>
    <w:rsid w:val="009F5B6B"/>
    <w:rsid w:val="009F773A"/>
    <w:rsid w:val="009F77C4"/>
    <w:rsid w:val="00A00CF8"/>
    <w:rsid w:val="00A00D63"/>
    <w:rsid w:val="00A015AB"/>
    <w:rsid w:val="00A0234E"/>
    <w:rsid w:val="00A02C41"/>
    <w:rsid w:val="00A03ECF"/>
    <w:rsid w:val="00A05125"/>
    <w:rsid w:val="00A07497"/>
    <w:rsid w:val="00A10512"/>
    <w:rsid w:val="00A12A4B"/>
    <w:rsid w:val="00A12DF7"/>
    <w:rsid w:val="00A17250"/>
    <w:rsid w:val="00A2042B"/>
    <w:rsid w:val="00A20492"/>
    <w:rsid w:val="00A21E1F"/>
    <w:rsid w:val="00A227B3"/>
    <w:rsid w:val="00A230D8"/>
    <w:rsid w:val="00A23ED0"/>
    <w:rsid w:val="00A2416B"/>
    <w:rsid w:val="00A268FE"/>
    <w:rsid w:val="00A26AAF"/>
    <w:rsid w:val="00A27699"/>
    <w:rsid w:val="00A27C3D"/>
    <w:rsid w:val="00A3001F"/>
    <w:rsid w:val="00A30877"/>
    <w:rsid w:val="00A31935"/>
    <w:rsid w:val="00A32B3C"/>
    <w:rsid w:val="00A33F97"/>
    <w:rsid w:val="00A36438"/>
    <w:rsid w:val="00A376D6"/>
    <w:rsid w:val="00A37953"/>
    <w:rsid w:val="00A405A5"/>
    <w:rsid w:val="00A408FC"/>
    <w:rsid w:val="00A4100E"/>
    <w:rsid w:val="00A42F20"/>
    <w:rsid w:val="00A431C4"/>
    <w:rsid w:val="00A4427D"/>
    <w:rsid w:val="00A4464E"/>
    <w:rsid w:val="00A46EB9"/>
    <w:rsid w:val="00A50E9B"/>
    <w:rsid w:val="00A51ED9"/>
    <w:rsid w:val="00A538C4"/>
    <w:rsid w:val="00A555DB"/>
    <w:rsid w:val="00A56974"/>
    <w:rsid w:val="00A57972"/>
    <w:rsid w:val="00A57AF6"/>
    <w:rsid w:val="00A60066"/>
    <w:rsid w:val="00A636E3"/>
    <w:rsid w:val="00A641DB"/>
    <w:rsid w:val="00A6494B"/>
    <w:rsid w:val="00A6552B"/>
    <w:rsid w:val="00A67826"/>
    <w:rsid w:val="00A7065C"/>
    <w:rsid w:val="00A706E6"/>
    <w:rsid w:val="00A70805"/>
    <w:rsid w:val="00A722A2"/>
    <w:rsid w:val="00A7397D"/>
    <w:rsid w:val="00A7484A"/>
    <w:rsid w:val="00A7609D"/>
    <w:rsid w:val="00A767F2"/>
    <w:rsid w:val="00A81AEE"/>
    <w:rsid w:val="00A83DD2"/>
    <w:rsid w:val="00A8524D"/>
    <w:rsid w:val="00A90995"/>
    <w:rsid w:val="00A91239"/>
    <w:rsid w:val="00A91859"/>
    <w:rsid w:val="00A9212E"/>
    <w:rsid w:val="00A9598F"/>
    <w:rsid w:val="00A95A8B"/>
    <w:rsid w:val="00A95E25"/>
    <w:rsid w:val="00A96DB6"/>
    <w:rsid w:val="00AA0884"/>
    <w:rsid w:val="00AA0C3D"/>
    <w:rsid w:val="00AA2564"/>
    <w:rsid w:val="00AA2767"/>
    <w:rsid w:val="00AA5537"/>
    <w:rsid w:val="00AA70CA"/>
    <w:rsid w:val="00AA79B1"/>
    <w:rsid w:val="00AB0DE4"/>
    <w:rsid w:val="00AB1A9C"/>
    <w:rsid w:val="00AB1C2C"/>
    <w:rsid w:val="00AB3ABD"/>
    <w:rsid w:val="00AB3B11"/>
    <w:rsid w:val="00AB3B19"/>
    <w:rsid w:val="00AB47AE"/>
    <w:rsid w:val="00AB5937"/>
    <w:rsid w:val="00AC4D90"/>
    <w:rsid w:val="00AC4E65"/>
    <w:rsid w:val="00AC4ED4"/>
    <w:rsid w:val="00AC6297"/>
    <w:rsid w:val="00AD1395"/>
    <w:rsid w:val="00AD2877"/>
    <w:rsid w:val="00AD5D5E"/>
    <w:rsid w:val="00AD6B59"/>
    <w:rsid w:val="00AE0F99"/>
    <w:rsid w:val="00AE136A"/>
    <w:rsid w:val="00AE141D"/>
    <w:rsid w:val="00AE21D7"/>
    <w:rsid w:val="00AE3853"/>
    <w:rsid w:val="00AE3C8B"/>
    <w:rsid w:val="00AE54A3"/>
    <w:rsid w:val="00AE5E84"/>
    <w:rsid w:val="00AE6725"/>
    <w:rsid w:val="00AE68F4"/>
    <w:rsid w:val="00AE7875"/>
    <w:rsid w:val="00AE7B15"/>
    <w:rsid w:val="00AF030D"/>
    <w:rsid w:val="00AF1D34"/>
    <w:rsid w:val="00AF406E"/>
    <w:rsid w:val="00AF594E"/>
    <w:rsid w:val="00AF6C24"/>
    <w:rsid w:val="00AF6F94"/>
    <w:rsid w:val="00B00A30"/>
    <w:rsid w:val="00B01C74"/>
    <w:rsid w:val="00B027CD"/>
    <w:rsid w:val="00B04CF6"/>
    <w:rsid w:val="00B0718A"/>
    <w:rsid w:val="00B07D0D"/>
    <w:rsid w:val="00B13638"/>
    <w:rsid w:val="00B13985"/>
    <w:rsid w:val="00B13BD2"/>
    <w:rsid w:val="00B13C1A"/>
    <w:rsid w:val="00B15126"/>
    <w:rsid w:val="00B17CC4"/>
    <w:rsid w:val="00B2054F"/>
    <w:rsid w:val="00B21583"/>
    <w:rsid w:val="00B2236C"/>
    <w:rsid w:val="00B223CB"/>
    <w:rsid w:val="00B226CC"/>
    <w:rsid w:val="00B23001"/>
    <w:rsid w:val="00B25C2E"/>
    <w:rsid w:val="00B27E10"/>
    <w:rsid w:val="00B33C92"/>
    <w:rsid w:val="00B356BB"/>
    <w:rsid w:val="00B37F97"/>
    <w:rsid w:val="00B41401"/>
    <w:rsid w:val="00B417D1"/>
    <w:rsid w:val="00B42862"/>
    <w:rsid w:val="00B44573"/>
    <w:rsid w:val="00B456F8"/>
    <w:rsid w:val="00B46EA4"/>
    <w:rsid w:val="00B478FB"/>
    <w:rsid w:val="00B47B14"/>
    <w:rsid w:val="00B47CC4"/>
    <w:rsid w:val="00B47ECF"/>
    <w:rsid w:val="00B51FD7"/>
    <w:rsid w:val="00B54503"/>
    <w:rsid w:val="00B61D78"/>
    <w:rsid w:val="00B62826"/>
    <w:rsid w:val="00B64984"/>
    <w:rsid w:val="00B64AFA"/>
    <w:rsid w:val="00B67176"/>
    <w:rsid w:val="00B71701"/>
    <w:rsid w:val="00B720BE"/>
    <w:rsid w:val="00B72462"/>
    <w:rsid w:val="00B767A9"/>
    <w:rsid w:val="00B80376"/>
    <w:rsid w:val="00B81FE5"/>
    <w:rsid w:val="00B82F7F"/>
    <w:rsid w:val="00B83815"/>
    <w:rsid w:val="00B842C3"/>
    <w:rsid w:val="00B8680D"/>
    <w:rsid w:val="00B90791"/>
    <w:rsid w:val="00B90B17"/>
    <w:rsid w:val="00B911B1"/>
    <w:rsid w:val="00B92D87"/>
    <w:rsid w:val="00B9335F"/>
    <w:rsid w:val="00B936B6"/>
    <w:rsid w:val="00B93FD0"/>
    <w:rsid w:val="00B945BC"/>
    <w:rsid w:val="00B954EE"/>
    <w:rsid w:val="00BA3575"/>
    <w:rsid w:val="00BA4F4E"/>
    <w:rsid w:val="00BA5EB5"/>
    <w:rsid w:val="00BA6D02"/>
    <w:rsid w:val="00BA744D"/>
    <w:rsid w:val="00BA759A"/>
    <w:rsid w:val="00BB1A16"/>
    <w:rsid w:val="00BB1C6B"/>
    <w:rsid w:val="00BB2E89"/>
    <w:rsid w:val="00BB34E9"/>
    <w:rsid w:val="00BB4C58"/>
    <w:rsid w:val="00BB5963"/>
    <w:rsid w:val="00BB5A9A"/>
    <w:rsid w:val="00BB62A5"/>
    <w:rsid w:val="00BB6B98"/>
    <w:rsid w:val="00BC1735"/>
    <w:rsid w:val="00BC29E6"/>
    <w:rsid w:val="00BC2AB4"/>
    <w:rsid w:val="00BC2FCD"/>
    <w:rsid w:val="00BC3067"/>
    <w:rsid w:val="00BC6140"/>
    <w:rsid w:val="00BC76F9"/>
    <w:rsid w:val="00BD01CD"/>
    <w:rsid w:val="00BD0725"/>
    <w:rsid w:val="00BD1597"/>
    <w:rsid w:val="00BE1F73"/>
    <w:rsid w:val="00BE3033"/>
    <w:rsid w:val="00BE510C"/>
    <w:rsid w:val="00BE5AA3"/>
    <w:rsid w:val="00BE61A8"/>
    <w:rsid w:val="00BE62A6"/>
    <w:rsid w:val="00BE6DE7"/>
    <w:rsid w:val="00BF0256"/>
    <w:rsid w:val="00BF0711"/>
    <w:rsid w:val="00BF1F91"/>
    <w:rsid w:val="00BF22D9"/>
    <w:rsid w:val="00BF40B4"/>
    <w:rsid w:val="00BF4238"/>
    <w:rsid w:val="00BF5706"/>
    <w:rsid w:val="00BF6837"/>
    <w:rsid w:val="00BF6F34"/>
    <w:rsid w:val="00BF70B7"/>
    <w:rsid w:val="00BF7871"/>
    <w:rsid w:val="00C0047D"/>
    <w:rsid w:val="00C0065D"/>
    <w:rsid w:val="00C036D1"/>
    <w:rsid w:val="00C03CEE"/>
    <w:rsid w:val="00C048D4"/>
    <w:rsid w:val="00C05140"/>
    <w:rsid w:val="00C107ED"/>
    <w:rsid w:val="00C11793"/>
    <w:rsid w:val="00C11F44"/>
    <w:rsid w:val="00C12C13"/>
    <w:rsid w:val="00C163F7"/>
    <w:rsid w:val="00C16BE4"/>
    <w:rsid w:val="00C2072E"/>
    <w:rsid w:val="00C22267"/>
    <w:rsid w:val="00C22464"/>
    <w:rsid w:val="00C22625"/>
    <w:rsid w:val="00C22A00"/>
    <w:rsid w:val="00C235E8"/>
    <w:rsid w:val="00C23738"/>
    <w:rsid w:val="00C23DE9"/>
    <w:rsid w:val="00C24F43"/>
    <w:rsid w:val="00C26586"/>
    <w:rsid w:val="00C27033"/>
    <w:rsid w:val="00C3004D"/>
    <w:rsid w:val="00C30856"/>
    <w:rsid w:val="00C30C41"/>
    <w:rsid w:val="00C31054"/>
    <w:rsid w:val="00C3110C"/>
    <w:rsid w:val="00C33002"/>
    <w:rsid w:val="00C35A0E"/>
    <w:rsid w:val="00C41675"/>
    <w:rsid w:val="00C44B54"/>
    <w:rsid w:val="00C45605"/>
    <w:rsid w:val="00C4764F"/>
    <w:rsid w:val="00C50E25"/>
    <w:rsid w:val="00C50F15"/>
    <w:rsid w:val="00C52B1F"/>
    <w:rsid w:val="00C53928"/>
    <w:rsid w:val="00C54C6D"/>
    <w:rsid w:val="00C579A6"/>
    <w:rsid w:val="00C6017F"/>
    <w:rsid w:val="00C60470"/>
    <w:rsid w:val="00C60885"/>
    <w:rsid w:val="00C609C5"/>
    <w:rsid w:val="00C61E75"/>
    <w:rsid w:val="00C62FD8"/>
    <w:rsid w:val="00C63537"/>
    <w:rsid w:val="00C637ED"/>
    <w:rsid w:val="00C63EE4"/>
    <w:rsid w:val="00C65F06"/>
    <w:rsid w:val="00C66135"/>
    <w:rsid w:val="00C67482"/>
    <w:rsid w:val="00C7123E"/>
    <w:rsid w:val="00C71251"/>
    <w:rsid w:val="00C71A09"/>
    <w:rsid w:val="00C73500"/>
    <w:rsid w:val="00C776F4"/>
    <w:rsid w:val="00C77935"/>
    <w:rsid w:val="00C8042C"/>
    <w:rsid w:val="00C828B0"/>
    <w:rsid w:val="00C84319"/>
    <w:rsid w:val="00C84DC9"/>
    <w:rsid w:val="00C84DCB"/>
    <w:rsid w:val="00C85828"/>
    <w:rsid w:val="00C86998"/>
    <w:rsid w:val="00C87389"/>
    <w:rsid w:val="00C903FA"/>
    <w:rsid w:val="00C90E97"/>
    <w:rsid w:val="00C94AEF"/>
    <w:rsid w:val="00C94B03"/>
    <w:rsid w:val="00C94BC0"/>
    <w:rsid w:val="00C968A7"/>
    <w:rsid w:val="00C97BBF"/>
    <w:rsid w:val="00CA21DD"/>
    <w:rsid w:val="00CA300D"/>
    <w:rsid w:val="00CA3A56"/>
    <w:rsid w:val="00CA48E7"/>
    <w:rsid w:val="00CA60EF"/>
    <w:rsid w:val="00CA674E"/>
    <w:rsid w:val="00CA7013"/>
    <w:rsid w:val="00CA78D0"/>
    <w:rsid w:val="00CA7FE3"/>
    <w:rsid w:val="00CB039C"/>
    <w:rsid w:val="00CB33F4"/>
    <w:rsid w:val="00CB569D"/>
    <w:rsid w:val="00CB5823"/>
    <w:rsid w:val="00CB6AD1"/>
    <w:rsid w:val="00CB6C89"/>
    <w:rsid w:val="00CC02E8"/>
    <w:rsid w:val="00CC0FBC"/>
    <w:rsid w:val="00CC2292"/>
    <w:rsid w:val="00CC2B30"/>
    <w:rsid w:val="00CC2C6B"/>
    <w:rsid w:val="00CC6B6D"/>
    <w:rsid w:val="00CC6C13"/>
    <w:rsid w:val="00CC76B7"/>
    <w:rsid w:val="00CC7F60"/>
    <w:rsid w:val="00CD0DB7"/>
    <w:rsid w:val="00CD1DFD"/>
    <w:rsid w:val="00CD26E1"/>
    <w:rsid w:val="00CD3D89"/>
    <w:rsid w:val="00CD511F"/>
    <w:rsid w:val="00CD5C33"/>
    <w:rsid w:val="00CD674C"/>
    <w:rsid w:val="00CD79B4"/>
    <w:rsid w:val="00CE0FBB"/>
    <w:rsid w:val="00CE112F"/>
    <w:rsid w:val="00CE1A4D"/>
    <w:rsid w:val="00CE1C26"/>
    <w:rsid w:val="00CE1CE6"/>
    <w:rsid w:val="00CE4C6D"/>
    <w:rsid w:val="00CE58F9"/>
    <w:rsid w:val="00CE7893"/>
    <w:rsid w:val="00CF1325"/>
    <w:rsid w:val="00CF1AA3"/>
    <w:rsid w:val="00CF1F2B"/>
    <w:rsid w:val="00CF65C7"/>
    <w:rsid w:val="00CF6C81"/>
    <w:rsid w:val="00CF7DCA"/>
    <w:rsid w:val="00D00A40"/>
    <w:rsid w:val="00D0172C"/>
    <w:rsid w:val="00D023E9"/>
    <w:rsid w:val="00D02886"/>
    <w:rsid w:val="00D0294B"/>
    <w:rsid w:val="00D04B9E"/>
    <w:rsid w:val="00D06E21"/>
    <w:rsid w:val="00D111BE"/>
    <w:rsid w:val="00D11AF0"/>
    <w:rsid w:val="00D129AF"/>
    <w:rsid w:val="00D13E8C"/>
    <w:rsid w:val="00D149FB"/>
    <w:rsid w:val="00D14A53"/>
    <w:rsid w:val="00D160DB"/>
    <w:rsid w:val="00D2022B"/>
    <w:rsid w:val="00D216DB"/>
    <w:rsid w:val="00D22C05"/>
    <w:rsid w:val="00D24884"/>
    <w:rsid w:val="00D25290"/>
    <w:rsid w:val="00D25E6C"/>
    <w:rsid w:val="00D27B88"/>
    <w:rsid w:val="00D27CF3"/>
    <w:rsid w:val="00D304B7"/>
    <w:rsid w:val="00D3193E"/>
    <w:rsid w:val="00D32F82"/>
    <w:rsid w:val="00D3363F"/>
    <w:rsid w:val="00D33DE5"/>
    <w:rsid w:val="00D3578D"/>
    <w:rsid w:val="00D36213"/>
    <w:rsid w:val="00D4017A"/>
    <w:rsid w:val="00D40A7E"/>
    <w:rsid w:val="00D41BFC"/>
    <w:rsid w:val="00D426D0"/>
    <w:rsid w:val="00D4722E"/>
    <w:rsid w:val="00D511E8"/>
    <w:rsid w:val="00D51446"/>
    <w:rsid w:val="00D517AB"/>
    <w:rsid w:val="00D52F07"/>
    <w:rsid w:val="00D566E0"/>
    <w:rsid w:val="00D57203"/>
    <w:rsid w:val="00D57416"/>
    <w:rsid w:val="00D612D7"/>
    <w:rsid w:val="00D61CB8"/>
    <w:rsid w:val="00D62873"/>
    <w:rsid w:val="00D66321"/>
    <w:rsid w:val="00D67AA5"/>
    <w:rsid w:val="00D7037B"/>
    <w:rsid w:val="00D70F44"/>
    <w:rsid w:val="00D75C46"/>
    <w:rsid w:val="00D76BF7"/>
    <w:rsid w:val="00D83CB3"/>
    <w:rsid w:val="00D84BDD"/>
    <w:rsid w:val="00D87F48"/>
    <w:rsid w:val="00D90230"/>
    <w:rsid w:val="00D90CB2"/>
    <w:rsid w:val="00D91B2E"/>
    <w:rsid w:val="00D937E5"/>
    <w:rsid w:val="00D94772"/>
    <w:rsid w:val="00D94C67"/>
    <w:rsid w:val="00D9523B"/>
    <w:rsid w:val="00D95E7D"/>
    <w:rsid w:val="00D96DB5"/>
    <w:rsid w:val="00D97034"/>
    <w:rsid w:val="00D976D5"/>
    <w:rsid w:val="00DA0426"/>
    <w:rsid w:val="00DA10CD"/>
    <w:rsid w:val="00DA34AE"/>
    <w:rsid w:val="00DA43DF"/>
    <w:rsid w:val="00DA526F"/>
    <w:rsid w:val="00DA52DF"/>
    <w:rsid w:val="00DA67FD"/>
    <w:rsid w:val="00DA78EB"/>
    <w:rsid w:val="00DB013D"/>
    <w:rsid w:val="00DB1824"/>
    <w:rsid w:val="00DB20BA"/>
    <w:rsid w:val="00DB47E6"/>
    <w:rsid w:val="00DB59ED"/>
    <w:rsid w:val="00DB5A2F"/>
    <w:rsid w:val="00DB687E"/>
    <w:rsid w:val="00DB7934"/>
    <w:rsid w:val="00DC1BB0"/>
    <w:rsid w:val="00DC1C48"/>
    <w:rsid w:val="00DC3DE1"/>
    <w:rsid w:val="00DC5020"/>
    <w:rsid w:val="00DC5494"/>
    <w:rsid w:val="00DC5C74"/>
    <w:rsid w:val="00DC5D35"/>
    <w:rsid w:val="00DC6351"/>
    <w:rsid w:val="00DC6E02"/>
    <w:rsid w:val="00DD21C9"/>
    <w:rsid w:val="00DD2C56"/>
    <w:rsid w:val="00DD2E57"/>
    <w:rsid w:val="00DD2FF1"/>
    <w:rsid w:val="00DD3B72"/>
    <w:rsid w:val="00DD3F0C"/>
    <w:rsid w:val="00DD5670"/>
    <w:rsid w:val="00DE09A4"/>
    <w:rsid w:val="00DE1B0D"/>
    <w:rsid w:val="00DE2FE3"/>
    <w:rsid w:val="00DE4DEC"/>
    <w:rsid w:val="00DE51A2"/>
    <w:rsid w:val="00DE6DE1"/>
    <w:rsid w:val="00DE7A2F"/>
    <w:rsid w:val="00DF08A2"/>
    <w:rsid w:val="00DF13C9"/>
    <w:rsid w:val="00DF4554"/>
    <w:rsid w:val="00DF59AE"/>
    <w:rsid w:val="00DF76F5"/>
    <w:rsid w:val="00E00ABA"/>
    <w:rsid w:val="00E00D94"/>
    <w:rsid w:val="00E02A23"/>
    <w:rsid w:val="00E0402B"/>
    <w:rsid w:val="00E06C34"/>
    <w:rsid w:val="00E07397"/>
    <w:rsid w:val="00E07696"/>
    <w:rsid w:val="00E10D81"/>
    <w:rsid w:val="00E14770"/>
    <w:rsid w:val="00E16330"/>
    <w:rsid w:val="00E1733E"/>
    <w:rsid w:val="00E21038"/>
    <w:rsid w:val="00E21161"/>
    <w:rsid w:val="00E2181E"/>
    <w:rsid w:val="00E2247A"/>
    <w:rsid w:val="00E22C5F"/>
    <w:rsid w:val="00E23651"/>
    <w:rsid w:val="00E24001"/>
    <w:rsid w:val="00E25FFA"/>
    <w:rsid w:val="00E30713"/>
    <w:rsid w:val="00E3168B"/>
    <w:rsid w:val="00E31694"/>
    <w:rsid w:val="00E323D0"/>
    <w:rsid w:val="00E33A95"/>
    <w:rsid w:val="00E33B6E"/>
    <w:rsid w:val="00E347DD"/>
    <w:rsid w:val="00E35A3A"/>
    <w:rsid w:val="00E40A83"/>
    <w:rsid w:val="00E429AB"/>
    <w:rsid w:val="00E42FDA"/>
    <w:rsid w:val="00E4354A"/>
    <w:rsid w:val="00E46474"/>
    <w:rsid w:val="00E46886"/>
    <w:rsid w:val="00E46A84"/>
    <w:rsid w:val="00E47A09"/>
    <w:rsid w:val="00E500F8"/>
    <w:rsid w:val="00E5125C"/>
    <w:rsid w:val="00E51D8D"/>
    <w:rsid w:val="00E54D78"/>
    <w:rsid w:val="00E64B73"/>
    <w:rsid w:val="00E65145"/>
    <w:rsid w:val="00E70662"/>
    <w:rsid w:val="00E7269B"/>
    <w:rsid w:val="00E74071"/>
    <w:rsid w:val="00E74327"/>
    <w:rsid w:val="00E75215"/>
    <w:rsid w:val="00E75964"/>
    <w:rsid w:val="00E77A3A"/>
    <w:rsid w:val="00E77B1E"/>
    <w:rsid w:val="00E8065B"/>
    <w:rsid w:val="00E8167D"/>
    <w:rsid w:val="00E81C57"/>
    <w:rsid w:val="00E830B0"/>
    <w:rsid w:val="00E83422"/>
    <w:rsid w:val="00E83D07"/>
    <w:rsid w:val="00E84FB6"/>
    <w:rsid w:val="00E8512A"/>
    <w:rsid w:val="00E863A4"/>
    <w:rsid w:val="00E870FD"/>
    <w:rsid w:val="00E878A1"/>
    <w:rsid w:val="00E9065E"/>
    <w:rsid w:val="00E9071F"/>
    <w:rsid w:val="00E909C4"/>
    <w:rsid w:val="00E917FC"/>
    <w:rsid w:val="00E945D3"/>
    <w:rsid w:val="00E96802"/>
    <w:rsid w:val="00EA072D"/>
    <w:rsid w:val="00EA15D5"/>
    <w:rsid w:val="00EA1E0D"/>
    <w:rsid w:val="00EA6AF9"/>
    <w:rsid w:val="00EA70EC"/>
    <w:rsid w:val="00EB147C"/>
    <w:rsid w:val="00EB2D33"/>
    <w:rsid w:val="00EB3010"/>
    <w:rsid w:val="00EB3212"/>
    <w:rsid w:val="00EB3AC1"/>
    <w:rsid w:val="00EB3BA2"/>
    <w:rsid w:val="00EB3C10"/>
    <w:rsid w:val="00EB578A"/>
    <w:rsid w:val="00EC048C"/>
    <w:rsid w:val="00EC0942"/>
    <w:rsid w:val="00EC21B1"/>
    <w:rsid w:val="00EC4911"/>
    <w:rsid w:val="00EC6442"/>
    <w:rsid w:val="00ED0564"/>
    <w:rsid w:val="00ED0D4C"/>
    <w:rsid w:val="00ED142A"/>
    <w:rsid w:val="00ED2790"/>
    <w:rsid w:val="00ED4915"/>
    <w:rsid w:val="00ED4EEB"/>
    <w:rsid w:val="00ED5FAA"/>
    <w:rsid w:val="00ED6EC5"/>
    <w:rsid w:val="00EE2A4B"/>
    <w:rsid w:val="00EE3191"/>
    <w:rsid w:val="00EE3C43"/>
    <w:rsid w:val="00EE5853"/>
    <w:rsid w:val="00EE5EB7"/>
    <w:rsid w:val="00EE6FA4"/>
    <w:rsid w:val="00EF1482"/>
    <w:rsid w:val="00EF2B85"/>
    <w:rsid w:val="00EF38E7"/>
    <w:rsid w:val="00EF3AB7"/>
    <w:rsid w:val="00EF5635"/>
    <w:rsid w:val="00EF599C"/>
    <w:rsid w:val="00EF74BD"/>
    <w:rsid w:val="00EF758F"/>
    <w:rsid w:val="00F00B26"/>
    <w:rsid w:val="00F02144"/>
    <w:rsid w:val="00F033CA"/>
    <w:rsid w:val="00F04D07"/>
    <w:rsid w:val="00F05439"/>
    <w:rsid w:val="00F05568"/>
    <w:rsid w:val="00F05941"/>
    <w:rsid w:val="00F059D2"/>
    <w:rsid w:val="00F0637C"/>
    <w:rsid w:val="00F0708F"/>
    <w:rsid w:val="00F112BF"/>
    <w:rsid w:val="00F120B0"/>
    <w:rsid w:val="00F12CD3"/>
    <w:rsid w:val="00F12E9D"/>
    <w:rsid w:val="00F15E38"/>
    <w:rsid w:val="00F17079"/>
    <w:rsid w:val="00F20C3A"/>
    <w:rsid w:val="00F216E7"/>
    <w:rsid w:val="00F22A35"/>
    <w:rsid w:val="00F23261"/>
    <w:rsid w:val="00F24097"/>
    <w:rsid w:val="00F24776"/>
    <w:rsid w:val="00F25CD2"/>
    <w:rsid w:val="00F26ED2"/>
    <w:rsid w:val="00F304D5"/>
    <w:rsid w:val="00F30F2D"/>
    <w:rsid w:val="00F31C76"/>
    <w:rsid w:val="00F34B66"/>
    <w:rsid w:val="00F36265"/>
    <w:rsid w:val="00F3701F"/>
    <w:rsid w:val="00F37290"/>
    <w:rsid w:val="00F3777F"/>
    <w:rsid w:val="00F416F1"/>
    <w:rsid w:val="00F423AB"/>
    <w:rsid w:val="00F43535"/>
    <w:rsid w:val="00F50145"/>
    <w:rsid w:val="00F503B5"/>
    <w:rsid w:val="00F50912"/>
    <w:rsid w:val="00F56202"/>
    <w:rsid w:val="00F56EC8"/>
    <w:rsid w:val="00F607C2"/>
    <w:rsid w:val="00F60B40"/>
    <w:rsid w:val="00F60B64"/>
    <w:rsid w:val="00F60E95"/>
    <w:rsid w:val="00F61542"/>
    <w:rsid w:val="00F61916"/>
    <w:rsid w:val="00F62011"/>
    <w:rsid w:val="00F6391F"/>
    <w:rsid w:val="00F66110"/>
    <w:rsid w:val="00F67383"/>
    <w:rsid w:val="00F71267"/>
    <w:rsid w:val="00F7345C"/>
    <w:rsid w:val="00F73BD5"/>
    <w:rsid w:val="00F75FE5"/>
    <w:rsid w:val="00F80C5C"/>
    <w:rsid w:val="00F82290"/>
    <w:rsid w:val="00F84B1F"/>
    <w:rsid w:val="00F905ED"/>
    <w:rsid w:val="00F90DEA"/>
    <w:rsid w:val="00F918AE"/>
    <w:rsid w:val="00F926C1"/>
    <w:rsid w:val="00F946CA"/>
    <w:rsid w:val="00F952C3"/>
    <w:rsid w:val="00FA12C9"/>
    <w:rsid w:val="00FA2162"/>
    <w:rsid w:val="00FA32E2"/>
    <w:rsid w:val="00FA3752"/>
    <w:rsid w:val="00FA50BE"/>
    <w:rsid w:val="00FA67D4"/>
    <w:rsid w:val="00FA6B13"/>
    <w:rsid w:val="00FA71DB"/>
    <w:rsid w:val="00FB1939"/>
    <w:rsid w:val="00FB24B3"/>
    <w:rsid w:val="00FB58F1"/>
    <w:rsid w:val="00FB613D"/>
    <w:rsid w:val="00FB7A14"/>
    <w:rsid w:val="00FB7BE6"/>
    <w:rsid w:val="00FC0AB0"/>
    <w:rsid w:val="00FC1F42"/>
    <w:rsid w:val="00FC5F77"/>
    <w:rsid w:val="00FC769F"/>
    <w:rsid w:val="00FC7952"/>
    <w:rsid w:val="00FC7CB6"/>
    <w:rsid w:val="00FD0173"/>
    <w:rsid w:val="00FD0732"/>
    <w:rsid w:val="00FD1798"/>
    <w:rsid w:val="00FD1864"/>
    <w:rsid w:val="00FD2673"/>
    <w:rsid w:val="00FD4423"/>
    <w:rsid w:val="00FD5217"/>
    <w:rsid w:val="00FD6CBB"/>
    <w:rsid w:val="00FD7BEA"/>
    <w:rsid w:val="00FE233C"/>
    <w:rsid w:val="00FE2869"/>
    <w:rsid w:val="00FE3E22"/>
    <w:rsid w:val="00FE640C"/>
    <w:rsid w:val="00FE6C0B"/>
    <w:rsid w:val="00FF0F6A"/>
    <w:rsid w:val="00FF129E"/>
    <w:rsid w:val="00FF4A13"/>
    <w:rsid w:val="00FF4D18"/>
    <w:rsid w:val="00FF56F8"/>
    <w:rsid w:val="00FF5CAE"/>
    <w:rsid w:val="00FF780E"/>
    <w:rsid w:val="00FF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CC6734F0-874E-4CD9-B306-BFF465B2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BA2"/>
    <w:pPr>
      <w:autoSpaceDE w:val="0"/>
      <w:autoSpaceDN w:val="0"/>
    </w:pPr>
    <w:rPr>
      <w:rFonts w:ascii="Times New Roman" w:eastAsia="Times New Roman" w:hAnsi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0F5DA4"/>
    <w:pPr>
      <w:keepNext/>
      <w:jc w:val="center"/>
      <w:outlineLvl w:val="0"/>
    </w:pPr>
    <w:rPr>
      <w:b/>
      <w:bCs/>
      <w:color w:val="FF0000"/>
      <w:sz w:val="20"/>
      <w:szCs w:val="20"/>
    </w:rPr>
  </w:style>
  <w:style w:type="paragraph" w:styleId="Ttulo2">
    <w:name w:val="heading 2"/>
    <w:basedOn w:val="Normal"/>
    <w:next w:val="Normal"/>
    <w:link w:val="Ttulo2Car"/>
    <w:qFormat/>
    <w:rsid w:val="000F5DA4"/>
    <w:pPr>
      <w:keepNext/>
      <w:jc w:val="center"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25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8A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5DA4"/>
    <w:rPr>
      <w:rFonts w:ascii="Times New Roman" w:eastAsia="Times New Roman" w:hAnsi="Times New Roman" w:cs="Times New Roman"/>
      <w:b/>
      <w:bCs/>
      <w:color w:val="FF0000"/>
      <w:lang w:val="es-ES_tradnl" w:eastAsia="es-ES"/>
    </w:rPr>
  </w:style>
  <w:style w:type="character" w:customStyle="1" w:styleId="Ttulo2Car">
    <w:name w:val="Título 2 Car"/>
    <w:link w:val="Ttulo2"/>
    <w:rsid w:val="000F5DA4"/>
    <w:rPr>
      <w:rFonts w:ascii="Times New Roman" w:eastAsia="Times New Roman" w:hAnsi="Times New Roman" w:cs="Times New Roman"/>
      <w:b/>
      <w:bCs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0F5D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0F5DA4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0F5D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0F5DA4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styleId="Textodelmarcadordeposicin">
    <w:name w:val="Placeholder Text"/>
    <w:uiPriority w:val="99"/>
    <w:semiHidden/>
    <w:rsid w:val="000F5DA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5DA4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5DA4"/>
    <w:rPr>
      <w:rFonts w:ascii="Tahoma" w:eastAsia="Times New Roman" w:hAnsi="Tahoma" w:cs="Tahoma"/>
      <w:sz w:val="16"/>
      <w:szCs w:val="16"/>
      <w:lang w:val="es-ES_tradnl" w:eastAsia="es-ES"/>
    </w:rPr>
  </w:style>
  <w:style w:type="character" w:styleId="Hipervnculo">
    <w:name w:val="Hyperlink"/>
    <w:uiPriority w:val="99"/>
    <w:unhideWhenUsed/>
    <w:rsid w:val="00ED279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81127"/>
    <w:pPr>
      <w:ind w:left="708"/>
    </w:pPr>
  </w:style>
  <w:style w:type="character" w:customStyle="1" w:styleId="apple-style-span">
    <w:name w:val="apple-style-span"/>
    <w:rsid w:val="00F67383"/>
  </w:style>
  <w:style w:type="character" w:styleId="Hipervnculovisitado">
    <w:name w:val="FollowedHyperlink"/>
    <w:uiPriority w:val="99"/>
    <w:semiHidden/>
    <w:unhideWhenUsed/>
    <w:rsid w:val="00AD6B59"/>
    <w:rPr>
      <w:color w:val="800080"/>
      <w:u w:val="single"/>
    </w:rPr>
  </w:style>
  <w:style w:type="character" w:customStyle="1" w:styleId="Ttulo5Car">
    <w:name w:val="Título 5 Car"/>
    <w:link w:val="Ttulo5"/>
    <w:uiPriority w:val="9"/>
    <w:semiHidden/>
    <w:rsid w:val="00C968A7"/>
    <w:rPr>
      <w:rFonts w:ascii="Calibri" w:eastAsia="Times New Roman" w:hAnsi="Calibri" w:cs="Times New Roman"/>
      <w:b/>
      <w:bCs/>
      <w:i/>
      <w:iCs/>
      <w:sz w:val="26"/>
      <w:szCs w:val="26"/>
      <w:lang w:val="es-ES_tradnl"/>
    </w:rPr>
  </w:style>
  <w:style w:type="character" w:customStyle="1" w:styleId="hps">
    <w:name w:val="hps"/>
    <w:rsid w:val="00077864"/>
  </w:style>
  <w:style w:type="table" w:styleId="Tablaconcuadrcula">
    <w:name w:val="Table Grid"/>
    <w:basedOn w:val="Tablanormal"/>
    <w:uiPriority w:val="59"/>
    <w:rsid w:val="00A76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3363F"/>
    <w:pPr>
      <w:autoSpaceDE w:val="0"/>
      <w:autoSpaceDN w:val="0"/>
    </w:pPr>
    <w:rPr>
      <w:rFonts w:ascii="Times New Roman" w:eastAsia="Times New Roman" w:hAnsi="Times New Roman"/>
      <w:sz w:val="24"/>
      <w:szCs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A251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_tradnl" w:eastAsia="es-ES"/>
    </w:rPr>
  </w:style>
  <w:style w:type="character" w:customStyle="1" w:styleId="apple-converted-space">
    <w:name w:val="apple-converted-space"/>
    <w:basedOn w:val="Fuentedeprrafopredeter"/>
    <w:rsid w:val="008C1AC2"/>
  </w:style>
  <w:style w:type="character" w:styleId="Textoennegrita">
    <w:name w:val="Strong"/>
    <w:basedOn w:val="Fuentedeprrafopredeter"/>
    <w:uiPriority w:val="22"/>
    <w:qFormat/>
    <w:rsid w:val="008F29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791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7596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11" w:color="CDCDCD"/>
                <w:bottom w:val="single" w:sz="6" w:space="0" w:color="CDCDCD"/>
                <w:right w:val="single" w:sz="6" w:space="0" w:color="CDCDCD"/>
              </w:divBdr>
            </w:div>
          </w:divsChild>
        </w:div>
      </w:divsChild>
    </w:div>
    <w:div w:id="3090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2963856\AppData\Local\Microsoft\Windows\Temporary%20Internet%20Files\Content.IE5\AFW1T0MY\AP_Forma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BA0E3-4B15-4AE2-A955-23EC762D1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AP_Formato.dotx</Template>
  <TotalTime>281</TotalTime>
  <Pages>2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Juego de pruebas</vt:lpstr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 de pruebas</dc:title>
  <dc:creator>Ferran Prunés</dc:creator>
  <cp:lastModifiedBy>Johan Alexis Esteban Gelvez</cp:lastModifiedBy>
  <cp:revision>18</cp:revision>
  <cp:lastPrinted>2014-04-21T19:21:00Z</cp:lastPrinted>
  <dcterms:created xsi:type="dcterms:W3CDTF">2016-11-01T16:01:00Z</dcterms:created>
  <dcterms:modified xsi:type="dcterms:W3CDTF">2017-06-08T19:25:00Z</dcterms:modified>
</cp:coreProperties>
</file>